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3D8B2" w14:textId="563A8695" w:rsidR="003161E7" w:rsidRDefault="00A11172" w:rsidP="00974552">
      <w:r>
        <w:rPr>
          <w:noProof/>
        </w:rPr>
        <w:drawing>
          <wp:anchor distT="0" distB="0" distL="114300" distR="114300" simplePos="0" relativeHeight="251654141" behindDoc="1" locked="0" layoutInCell="1" allowOverlap="1" wp14:anchorId="50FBE4F6" wp14:editId="70BA47AC">
            <wp:simplePos x="0" y="0"/>
            <wp:positionH relativeFrom="page">
              <wp:align>right</wp:align>
            </wp:positionH>
            <wp:positionV relativeFrom="paragraph">
              <wp:posOffset>-930350</wp:posOffset>
            </wp:positionV>
            <wp:extent cx="7775977" cy="1006303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w15="http://schemas.microsoft.com/office/word/2012/wordml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verage-computer-flower-94888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977" cy="1006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CD55F" w14:textId="23F534F4" w:rsidR="00710767" w:rsidRDefault="00710767" w:rsidP="00974552"/>
    <w:p w14:paraId="7D125388" w14:textId="40E6182E" w:rsidR="00710767" w:rsidRDefault="00710767" w:rsidP="00974552"/>
    <w:p w14:paraId="431B958D" w14:textId="4614480F" w:rsidR="00710767" w:rsidRDefault="00710767" w:rsidP="00710767">
      <w:pPr>
        <w:jc w:val="center"/>
      </w:pPr>
    </w:p>
    <w:p w14:paraId="14452C19" w14:textId="6BBC82ED" w:rsidR="00710767" w:rsidRPr="007E363C" w:rsidRDefault="00710767" w:rsidP="00710767">
      <w:pPr>
        <w:jc w:val="center"/>
        <w:rPr>
          <w:i/>
          <w:sz w:val="14"/>
        </w:rPr>
      </w:pPr>
    </w:p>
    <w:p w14:paraId="3CB987CF" w14:textId="77777777" w:rsidR="0073372F" w:rsidRDefault="0073372F" w:rsidP="00710767">
      <w:pPr>
        <w:jc w:val="center"/>
      </w:pPr>
    </w:p>
    <w:p w14:paraId="71DBEA67" w14:textId="7BFF78E7" w:rsidR="00594488" w:rsidRDefault="00594488" w:rsidP="00594488">
      <w:pPr>
        <w:jc w:val="center"/>
        <w:rPr>
          <w:sz w:val="60"/>
          <w:szCs w:val="60"/>
        </w:rPr>
      </w:pPr>
      <w:r w:rsidRPr="00594488">
        <w:rPr>
          <w:noProof/>
          <w:color w:val="7F7F7F" w:themeColor="text1" w:themeTint="80"/>
          <w:sz w:val="40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5E8A901" wp14:editId="08C8FA00">
                <wp:simplePos x="0" y="0"/>
                <wp:positionH relativeFrom="column">
                  <wp:posOffset>-519430</wp:posOffset>
                </wp:positionH>
                <wp:positionV relativeFrom="paragraph">
                  <wp:posOffset>1030605</wp:posOffset>
                </wp:positionV>
                <wp:extent cx="6984365" cy="69342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4365" cy="693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A8D9C" w14:textId="5DE7B3AB" w:rsidR="00A62398" w:rsidRDefault="00A62398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  <w:t>REACT.JS</w:t>
                            </w:r>
                            <w:r w:rsidRPr="00594488"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  <w:t xml:space="preserve"> | </w:t>
                            </w:r>
                            <w:r w:rsidRPr="00594488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DAY </w:t>
                            </w:r>
                            <w:r w:rsidR="00D610AC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</w:rPr>
                              <w:t>6</w:t>
                            </w:r>
                          </w:p>
                          <w:p w14:paraId="3FC75A80" w14:textId="77777777" w:rsidR="00D610AC" w:rsidRPr="00594488" w:rsidRDefault="00D610AC">
                            <w:pPr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0.85pt;margin-top:81.15pt;width:549.95pt;height:54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" fillcolor="#f2f2f2 [3052]" stroked="f">
                <v:textbox>
                  <w:txbxContent>
                    <w:p w14:paraId="080A8D9C" w14:textId="5DE7B3AB" w:rsidR="00A62398" w:rsidRDefault="00A62398">
                      <w:pP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Verdana" w:hAnsi="Verdana"/>
                          <w:sz w:val="52"/>
                          <w:szCs w:val="52"/>
                        </w:rPr>
                        <w:t>REACT.JS</w:t>
                      </w:r>
                      <w:r w:rsidRPr="00594488">
                        <w:rPr>
                          <w:rFonts w:ascii="Verdana" w:hAnsi="Verdana"/>
                          <w:sz w:val="52"/>
                          <w:szCs w:val="52"/>
                        </w:rPr>
                        <w:t xml:space="preserve"> | </w:t>
                      </w:r>
                      <w:r w:rsidRPr="00594488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</w:rPr>
                        <w:t xml:space="preserve">DAY </w:t>
                      </w:r>
                      <w:r w:rsidR="00D610AC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</w:rPr>
                        <w:t>6</w:t>
                      </w:r>
                    </w:p>
                    <w:p w14:paraId="3FC75A80" w14:textId="77777777" w:rsidR="00D610AC" w:rsidRPr="00594488" w:rsidRDefault="00D610AC">
                      <w:pPr>
                        <w:rPr>
                          <w:rFonts w:ascii="Verdana" w:hAnsi="Verdana"/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10767">
        <w:rPr>
          <w:sz w:val="32"/>
          <w:szCs w:val="32"/>
        </w:rPr>
        <w:br/>
      </w:r>
    </w:p>
    <w:p w14:paraId="0A4E9DCD" w14:textId="2DDAB931" w:rsidR="00710767" w:rsidRPr="00594488" w:rsidRDefault="002437EF" w:rsidP="00594488">
      <w:pPr>
        <w:rPr>
          <w:sz w:val="60"/>
          <w:szCs w:val="60"/>
        </w:rPr>
      </w:pPr>
      <w:r>
        <w:rPr>
          <w:color w:val="7F7F7F" w:themeColor="text1" w:themeTint="80"/>
          <w:sz w:val="40"/>
          <w:szCs w:val="32"/>
        </w:rPr>
        <w:br/>
      </w:r>
    </w:p>
    <w:p w14:paraId="050866DE" w14:textId="449632CD" w:rsidR="00E96235" w:rsidRDefault="002974C8" w:rsidP="00E96235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A11172" w:rsidRPr="00594488">
        <w:rPr>
          <w:noProof/>
          <w:color w:val="7F7F7F" w:themeColor="text1" w:themeTint="80"/>
          <w:sz w:val="40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D3995C" wp14:editId="4C12235B">
                <wp:simplePos x="0" y="0"/>
                <wp:positionH relativeFrom="column">
                  <wp:posOffset>-635865</wp:posOffset>
                </wp:positionH>
                <wp:positionV relativeFrom="paragraph">
                  <wp:posOffset>581</wp:posOffset>
                </wp:positionV>
                <wp:extent cx="2055495" cy="60261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602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BE324" w14:textId="753D291B" w:rsidR="00A62398" w:rsidRPr="00A11172" w:rsidRDefault="00A62398" w:rsidP="00A11172">
                            <w:pPr>
                              <w:rPr>
                                <w:rFonts w:ascii="Verdana" w:hAnsi="Verdana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A11172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DAY </w:t>
                            </w:r>
                            <w:r w:rsidR="00D610AC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0pt;margin-top:.05pt;width:161.85pt;height:47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" filled="f" stroked="f">
                <v:textbox>
                  <w:txbxContent>
                    <w:p w14:paraId="4CFBE324" w14:textId="753D291B" w:rsidR="00A62398" w:rsidRPr="00A11172" w:rsidRDefault="00A62398" w:rsidP="00A11172">
                      <w:pPr>
                        <w:rPr>
                          <w:rFonts w:ascii="Verdana" w:hAnsi="Verdana"/>
                          <w:color w:val="FFFFFF" w:themeColor="background1"/>
                          <w:sz w:val="52"/>
                          <w:szCs w:val="52"/>
                        </w:rPr>
                      </w:pPr>
                      <w:r w:rsidRPr="00A11172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DAY </w:t>
                      </w:r>
                      <w:r w:rsidR="00D610AC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5F9">
        <w:rPr>
          <w:noProof/>
          <w:sz w:val="36"/>
        </w:rPr>
        <w:drawing>
          <wp:anchor distT="0" distB="0" distL="114300" distR="114300" simplePos="0" relativeHeight="251675648" behindDoc="1" locked="0" layoutInCell="1" allowOverlap="1" wp14:anchorId="38A9B3FD" wp14:editId="1FAF65BE">
            <wp:simplePos x="0" y="0"/>
            <wp:positionH relativeFrom="page">
              <wp:align>left</wp:align>
            </wp:positionH>
            <wp:positionV relativeFrom="paragraph">
              <wp:posOffset>-905510</wp:posOffset>
            </wp:positionV>
            <wp:extent cx="7757149" cy="1543455"/>
            <wp:effectExtent l="0" t="0" r="0" b="0"/>
            <wp:wrapNone/>
            <wp:docPr id="13" name="Picture 13" descr="A laptop computer, notebook, mug, pen and plant arranged on a blue su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08"/>
                    <a:stretch/>
                  </pic:blipFill>
                  <pic:spPr bwMode="auto">
                    <a:xfrm>
                      <a:off x="0" y="0"/>
                      <a:ext cx="7757678" cy="1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87A">
        <w:rPr>
          <w:sz w:val="32"/>
          <w:szCs w:val="32"/>
        </w:rPr>
        <w:softHyphen/>
      </w:r>
      <w:r w:rsidR="00C7287A">
        <w:rPr>
          <w:sz w:val="32"/>
          <w:szCs w:val="32"/>
        </w:rPr>
        <w:softHyphen/>
      </w:r>
    </w:p>
    <w:p w14:paraId="5522BF91" w14:textId="7D69C39B" w:rsidR="00C85251" w:rsidRDefault="00C85251" w:rsidP="00C85251">
      <w:pPr>
        <w:rPr>
          <w:sz w:val="36"/>
        </w:rPr>
      </w:pPr>
    </w:p>
    <w:tbl>
      <w:tblPr>
        <w:tblStyle w:val="TableGrid"/>
        <w:tblW w:w="11482" w:type="dxa"/>
        <w:tblInd w:w="-113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3736"/>
        <w:gridCol w:w="3857"/>
        <w:gridCol w:w="2232"/>
      </w:tblGrid>
      <w:tr w:rsidR="009168AF" w:rsidRPr="00887921" w14:paraId="4BAAD4B9" w14:textId="77777777" w:rsidTr="00A11172">
        <w:tc>
          <w:tcPr>
            <w:tcW w:w="1657" w:type="dxa"/>
            <w:shd w:val="clear" w:color="auto" w:fill="70AD47" w:themeFill="accent6"/>
          </w:tcPr>
          <w:p w14:paraId="3D2AFA9D" w14:textId="1A527DDB" w:rsidR="00BD63E1" w:rsidRPr="00887921" w:rsidRDefault="00BD63E1" w:rsidP="00C85251">
            <w:pPr>
              <w:rPr>
                <w:rFonts w:ascii="Verdana" w:hAnsi="Verdana"/>
                <w:sz w:val="28"/>
                <w:szCs w:val="18"/>
              </w:rPr>
            </w:pPr>
            <w:r w:rsidRPr="00887921">
              <w:rPr>
                <w:rFonts w:ascii="Verdana" w:hAnsi="Verdana"/>
                <w:color w:val="FFFFFF" w:themeColor="background1"/>
                <w:sz w:val="28"/>
                <w:szCs w:val="18"/>
              </w:rPr>
              <w:t>Allocated Time</w:t>
            </w:r>
          </w:p>
        </w:tc>
        <w:tc>
          <w:tcPr>
            <w:tcW w:w="3736" w:type="dxa"/>
            <w:shd w:val="clear" w:color="auto" w:fill="4472C4" w:themeFill="accent1"/>
          </w:tcPr>
          <w:p w14:paraId="34DD36D9" w14:textId="3C80C586" w:rsidR="00BD63E1" w:rsidRPr="00887921" w:rsidRDefault="00BD63E1" w:rsidP="00C85251">
            <w:pPr>
              <w:rPr>
                <w:rFonts w:ascii="Verdana" w:hAnsi="Verdana"/>
                <w:sz w:val="28"/>
                <w:szCs w:val="28"/>
              </w:rPr>
            </w:pPr>
            <w:r w:rsidRPr="00887921">
              <w:rPr>
                <w:rFonts w:ascii="Verdana" w:hAnsi="Verdana"/>
                <w:color w:val="FFFFFF" w:themeColor="background1"/>
                <w:sz w:val="28"/>
                <w:szCs w:val="28"/>
              </w:rPr>
              <w:t>Activity</w:t>
            </w:r>
          </w:p>
        </w:tc>
        <w:tc>
          <w:tcPr>
            <w:tcW w:w="3857" w:type="dxa"/>
            <w:shd w:val="clear" w:color="auto" w:fill="ED7D31" w:themeFill="accent2"/>
          </w:tcPr>
          <w:p w14:paraId="258DE632" w14:textId="5FAE41EB" w:rsidR="00BD63E1" w:rsidRPr="00887921" w:rsidRDefault="00BD63E1" w:rsidP="00C85251">
            <w:pPr>
              <w:rPr>
                <w:rFonts w:ascii="Verdana" w:hAnsi="Verdana"/>
                <w:sz w:val="28"/>
                <w:szCs w:val="28"/>
              </w:rPr>
            </w:pPr>
            <w:r w:rsidRPr="00887921">
              <w:rPr>
                <w:rFonts w:ascii="Verdana" w:hAnsi="Verdana"/>
                <w:sz w:val="28"/>
                <w:szCs w:val="28"/>
              </w:rPr>
              <w:t xml:space="preserve">Description </w:t>
            </w:r>
          </w:p>
        </w:tc>
        <w:tc>
          <w:tcPr>
            <w:tcW w:w="2232" w:type="dxa"/>
            <w:shd w:val="clear" w:color="auto" w:fill="FFC000" w:themeFill="accent4"/>
          </w:tcPr>
          <w:p w14:paraId="4FC4CAF4" w14:textId="6E2095D5" w:rsidR="00BD63E1" w:rsidRPr="00887921" w:rsidRDefault="00BD63E1" w:rsidP="00C85251">
            <w:pPr>
              <w:rPr>
                <w:rFonts w:ascii="Verdana" w:hAnsi="Verdana"/>
                <w:sz w:val="28"/>
                <w:szCs w:val="28"/>
              </w:rPr>
            </w:pPr>
            <w:r w:rsidRPr="00887921">
              <w:rPr>
                <w:rFonts w:ascii="Verdana" w:hAnsi="Verdana"/>
                <w:sz w:val="28"/>
                <w:szCs w:val="28"/>
              </w:rPr>
              <w:t>Teaching Methodologies</w:t>
            </w:r>
          </w:p>
        </w:tc>
      </w:tr>
      <w:tr w:rsidR="00BD63E1" w:rsidRPr="00887921" w14:paraId="408ECFAD" w14:textId="77777777" w:rsidTr="00A11172">
        <w:trPr>
          <w:trHeight w:val="794"/>
        </w:trPr>
        <w:tc>
          <w:tcPr>
            <w:tcW w:w="1657" w:type="dxa"/>
          </w:tcPr>
          <w:p w14:paraId="20D5739B" w14:textId="2F0B8F16" w:rsidR="00BD63E1" w:rsidRPr="000F23BE" w:rsidRDefault="002E2602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8:15</w:t>
            </w:r>
            <w:r w:rsidRPr="00887921">
              <w:rPr>
                <w:rFonts w:ascii="Verdana" w:hAnsi="Verdana"/>
                <w:sz w:val="18"/>
                <w:szCs w:val="10"/>
              </w:rPr>
              <w:t xml:space="preserve"> AM </w:t>
            </w:r>
            <w:r>
              <w:rPr>
                <w:rFonts w:ascii="Verdana" w:hAnsi="Verdana"/>
                <w:sz w:val="18"/>
                <w:szCs w:val="10"/>
              </w:rPr>
              <w:t>to 8</w:t>
            </w:r>
            <w:r w:rsidRPr="00887921">
              <w:rPr>
                <w:rFonts w:ascii="Verdana" w:hAnsi="Verdana"/>
                <w:sz w:val="18"/>
                <w:szCs w:val="10"/>
              </w:rPr>
              <w:t>:30 AM</w:t>
            </w:r>
          </w:p>
        </w:tc>
        <w:tc>
          <w:tcPr>
            <w:tcW w:w="3736" w:type="dxa"/>
          </w:tcPr>
          <w:p w14:paraId="37C0D3E1" w14:textId="14EB9567" w:rsidR="00BD63E1" w:rsidRPr="00887921" w:rsidRDefault="00824A4C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 xml:space="preserve">Recap of Day </w:t>
            </w:r>
            <w:r w:rsidR="00270471">
              <w:rPr>
                <w:rFonts w:ascii="Verdana" w:hAnsi="Verdana"/>
                <w:sz w:val="18"/>
                <w:szCs w:val="10"/>
              </w:rPr>
              <w:t>One</w:t>
            </w:r>
            <w:r w:rsidR="00301A06">
              <w:rPr>
                <w:rFonts w:ascii="Verdana" w:hAnsi="Verdana"/>
                <w:sz w:val="18"/>
                <w:szCs w:val="10"/>
              </w:rPr>
              <w:t xml:space="preserve"> </w:t>
            </w:r>
          </w:p>
        </w:tc>
        <w:tc>
          <w:tcPr>
            <w:tcW w:w="3857" w:type="dxa"/>
          </w:tcPr>
          <w:p w14:paraId="7B8D3F05" w14:textId="496B8B1B" w:rsidR="00BD63E1" w:rsidRPr="00887921" w:rsidRDefault="00C84E8D" w:rsidP="00C85251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 xml:space="preserve">Discuss about the concepts covered in Day </w:t>
            </w:r>
            <w:r w:rsidR="00DB402B">
              <w:rPr>
                <w:rFonts w:ascii="Verdana" w:hAnsi="Verdana"/>
                <w:sz w:val="18"/>
                <w:szCs w:val="10"/>
              </w:rPr>
              <w:t>5</w:t>
            </w:r>
            <w:bookmarkStart w:id="0" w:name="_GoBack"/>
            <w:bookmarkEnd w:id="0"/>
          </w:p>
        </w:tc>
        <w:tc>
          <w:tcPr>
            <w:tcW w:w="2232" w:type="dxa"/>
          </w:tcPr>
          <w:p w14:paraId="74B78C50" w14:textId="0D843DA6" w:rsidR="00BD63E1" w:rsidRPr="00887921" w:rsidRDefault="00C84E8D" w:rsidP="00C85251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 w:rsidR="00E25A66"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451DE1" w:rsidRPr="00887921" w14:paraId="26EC0870" w14:textId="77777777" w:rsidTr="00880C31">
        <w:trPr>
          <w:trHeight w:val="525"/>
        </w:trPr>
        <w:tc>
          <w:tcPr>
            <w:tcW w:w="1657" w:type="dxa"/>
          </w:tcPr>
          <w:p w14:paraId="4E71962C" w14:textId="21CA7988" w:rsidR="00451DE1" w:rsidRPr="00887921" w:rsidRDefault="006135D4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8</w:t>
            </w:r>
            <w:r w:rsidR="00451DE1">
              <w:rPr>
                <w:rFonts w:ascii="Verdana" w:hAnsi="Verdana"/>
                <w:sz w:val="18"/>
                <w:szCs w:val="10"/>
              </w:rPr>
              <w:t xml:space="preserve">:30 AM to </w:t>
            </w:r>
            <w:r>
              <w:rPr>
                <w:rFonts w:ascii="Verdana" w:hAnsi="Verdana"/>
                <w:sz w:val="18"/>
                <w:szCs w:val="10"/>
              </w:rPr>
              <w:t>9</w:t>
            </w:r>
            <w:r w:rsidR="00451DE1">
              <w:rPr>
                <w:rFonts w:ascii="Verdana" w:hAnsi="Verdana"/>
                <w:sz w:val="18"/>
                <w:szCs w:val="10"/>
              </w:rPr>
              <w:t>:00 AM</w:t>
            </w:r>
          </w:p>
        </w:tc>
        <w:tc>
          <w:tcPr>
            <w:tcW w:w="3736" w:type="dxa"/>
          </w:tcPr>
          <w:p w14:paraId="769AFDC2" w14:textId="2F2E2429" w:rsidR="00451DE1" w:rsidRPr="00887921" w:rsidRDefault="00451DE1" w:rsidP="00C85251">
            <w:pPr>
              <w:rPr>
                <w:rFonts w:ascii="Verdana" w:hAnsi="Verdana"/>
                <w:sz w:val="18"/>
                <w:szCs w:val="10"/>
              </w:rPr>
            </w:pPr>
            <w:r w:rsidRPr="009168AF">
              <w:rPr>
                <w:rFonts w:ascii="Verdana" w:hAnsi="Verdana"/>
                <w:sz w:val="18"/>
                <w:szCs w:val="10"/>
              </w:rPr>
              <w:t>Ice-Breaker</w:t>
            </w:r>
          </w:p>
        </w:tc>
        <w:tc>
          <w:tcPr>
            <w:tcW w:w="3857" w:type="dxa"/>
          </w:tcPr>
          <w:p w14:paraId="0264E9D9" w14:textId="77777777" w:rsidR="00880C31" w:rsidRDefault="00880C31" w:rsidP="00880C31">
            <w:pPr>
              <w:rPr>
                <w:rFonts w:ascii="Calibri" w:hAnsi="Calibri"/>
                <w:color w:val="000000"/>
              </w:rPr>
            </w:pPr>
          </w:p>
          <w:p w14:paraId="3305EB45" w14:textId="22EC0FB8" w:rsidR="00451DE1" w:rsidRPr="00880C31" w:rsidRDefault="001C0D43" w:rsidP="00880C31">
            <w:pPr>
              <w:rPr>
                <w:rFonts w:ascii="Verdana" w:hAnsi="Verdana"/>
                <w:sz w:val="18"/>
                <w:szCs w:val="10"/>
              </w:rPr>
            </w:pPr>
            <w:r w:rsidRPr="00880C31">
              <w:rPr>
                <w:rFonts w:ascii="Calibri" w:hAnsi="Calibri"/>
                <w:color w:val="000000"/>
              </w:rPr>
              <w:t>Activity</w:t>
            </w:r>
          </w:p>
        </w:tc>
        <w:tc>
          <w:tcPr>
            <w:tcW w:w="2232" w:type="dxa"/>
          </w:tcPr>
          <w:p w14:paraId="051F9036" w14:textId="413A2D43" w:rsidR="00451DE1" w:rsidRPr="00887921" w:rsidRDefault="00451DE1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Group Discussion</w:t>
            </w:r>
          </w:p>
        </w:tc>
      </w:tr>
      <w:tr w:rsidR="00C84E8D" w:rsidRPr="00887921" w14:paraId="1C4173D4" w14:textId="77777777" w:rsidTr="00A11172">
        <w:tc>
          <w:tcPr>
            <w:tcW w:w="1657" w:type="dxa"/>
          </w:tcPr>
          <w:p w14:paraId="4CE06C4D" w14:textId="3198A7D0" w:rsidR="00C84E8D" w:rsidRPr="00887921" w:rsidRDefault="002E2602" w:rsidP="00C84E8D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9</w:t>
            </w:r>
            <w:r w:rsidRPr="009168AF">
              <w:rPr>
                <w:rFonts w:ascii="Verdana" w:hAnsi="Verdana"/>
                <w:sz w:val="18"/>
                <w:szCs w:val="10"/>
              </w:rPr>
              <w:t xml:space="preserve">:00 AM </w:t>
            </w:r>
            <w:r>
              <w:rPr>
                <w:rFonts w:ascii="Verdana" w:hAnsi="Verdana"/>
                <w:sz w:val="18"/>
                <w:szCs w:val="10"/>
              </w:rPr>
              <w:t>to 9</w:t>
            </w:r>
            <w:r w:rsidRPr="009168AF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</w:t>
            </w:r>
            <w:r w:rsidRPr="009168AF">
              <w:rPr>
                <w:rFonts w:ascii="Verdana" w:hAnsi="Verdana"/>
                <w:sz w:val="18"/>
                <w:szCs w:val="10"/>
              </w:rPr>
              <w:t xml:space="preserve"> AM</w:t>
            </w:r>
          </w:p>
        </w:tc>
        <w:tc>
          <w:tcPr>
            <w:tcW w:w="3736" w:type="dxa"/>
          </w:tcPr>
          <w:p w14:paraId="3C4D2C1B" w14:textId="77777777" w:rsidR="00A62398" w:rsidRDefault="00A62398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77A1E70A" w14:textId="77777777" w:rsidR="00A62398" w:rsidRDefault="00A62398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58A7AF05" w14:textId="7FB140DA" w:rsidR="00C90A9E" w:rsidRPr="00D610AC" w:rsidRDefault="00D610AC" w:rsidP="00D610AC">
            <w:pPr>
              <w:rPr>
                <w:rFonts w:ascii="Verdana" w:hAnsi="Verdana"/>
                <w:sz w:val="18"/>
                <w:szCs w:val="10"/>
              </w:rPr>
            </w:pPr>
            <w:r w:rsidRPr="00D610AC">
              <w:rPr>
                <w:rFonts w:ascii="Verdana" w:hAnsi="Verdana"/>
                <w:sz w:val="18"/>
                <w:szCs w:val="10"/>
              </w:rPr>
              <w:t>React.js (core concepts)</w:t>
            </w:r>
          </w:p>
        </w:tc>
        <w:tc>
          <w:tcPr>
            <w:tcW w:w="3857" w:type="dxa"/>
          </w:tcPr>
          <w:p w14:paraId="0BC00503" w14:textId="77777777" w:rsidR="00B74590" w:rsidRDefault="00B74590" w:rsidP="00B74590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02EA5B2A" w14:textId="77777777" w:rsidR="00246C65" w:rsidRDefault="00D610AC" w:rsidP="00D610AC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component</w:t>
            </w:r>
          </w:p>
          <w:p w14:paraId="7DC17837" w14:textId="350E28EC" w:rsidR="00D610AC" w:rsidRDefault="00D610AC" w:rsidP="00D610AC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Props</w:t>
            </w:r>
          </w:p>
          <w:p w14:paraId="2940C1AF" w14:textId="77777777" w:rsidR="00D610AC" w:rsidRDefault="00D610AC" w:rsidP="00D610AC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props</w:t>
            </w:r>
          </w:p>
          <w:p w14:paraId="1D0EED2F" w14:textId="77777777" w:rsidR="00D610AC" w:rsidRDefault="00D610AC" w:rsidP="00D610AC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 types</w:t>
            </w:r>
          </w:p>
          <w:p w14:paraId="0B46AA76" w14:textId="084186EB" w:rsidR="00D610AC" w:rsidRDefault="00D610AC" w:rsidP="00D610AC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  <w:p w14:paraId="2FACFB32" w14:textId="77777777" w:rsidR="00D610AC" w:rsidRDefault="00D610AC" w:rsidP="00D610AC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Handling event</w:t>
            </w:r>
          </w:p>
          <w:p w14:paraId="33F245FB" w14:textId="7BEF8ACE" w:rsidR="00D610AC" w:rsidRPr="00D610AC" w:rsidRDefault="00D610AC" w:rsidP="00D610AC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2232" w:type="dxa"/>
          </w:tcPr>
          <w:p w14:paraId="70738EFD" w14:textId="4DFE6521" w:rsidR="00C84E8D" w:rsidRPr="00887921" w:rsidRDefault="00E25A66" w:rsidP="00C84E8D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E25A66" w:rsidRPr="00887921" w14:paraId="4C1974DE" w14:textId="77777777" w:rsidTr="00A11172">
        <w:tc>
          <w:tcPr>
            <w:tcW w:w="1657" w:type="dxa"/>
          </w:tcPr>
          <w:p w14:paraId="17FDFCD9" w14:textId="1A2D7878" w:rsidR="00E25A66" w:rsidRPr="00887921" w:rsidRDefault="002E2602" w:rsidP="000F23BE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9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AM</w:t>
            </w:r>
            <w:r>
              <w:rPr>
                <w:rFonts w:ascii="Verdana" w:hAnsi="Verdana"/>
                <w:sz w:val="18"/>
                <w:szCs w:val="10"/>
              </w:rPr>
              <w:t xml:space="preserve"> to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1</w:t>
            </w:r>
            <w:r>
              <w:rPr>
                <w:rFonts w:ascii="Verdana" w:hAnsi="Verdana"/>
                <w:sz w:val="18"/>
                <w:szCs w:val="10"/>
              </w:rPr>
              <w:t>0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00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AM</w:t>
            </w:r>
          </w:p>
        </w:tc>
        <w:tc>
          <w:tcPr>
            <w:tcW w:w="9825" w:type="dxa"/>
            <w:gridSpan w:val="3"/>
            <w:shd w:val="clear" w:color="auto" w:fill="D9D9D9" w:themeFill="background1" w:themeFillShade="D9"/>
            <w:vAlign w:val="center"/>
          </w:tcPr>
          <w:p w14:paraId="222DA4D6" w14:textId="2F8C475D" w:rsidR="00E25A66" w:rsidRPr="00887921" w:rsidRDefault="00E25A66" w:rsidP="00E25A66">
            <w:pPr>
              <w:jc w:val="center"/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Tea Break</w:t>
            </w:r>
          </w:p>
        </w:tc>
      </w:tr>
      <w:tr w:rsidR="003F5866" w:rsidRPr="00887921" w14:paraId="203C369D" w14:textId="77777777" w:rsidTr="00450BBF">
        <w:trPr>
          <w:trHeight w:val="512"/>
        </w:trPr>
        <w:tc>
          <w:tcPr>
            <w:tcW w:w="1657" w:type="dxa"/>
          </w:tcPr>
          <w:p w14:paraId="71AE4F92" w14:textId="172E885D" w:rsidR="003F5866" w:rsidRPr="000F23BE" w:rsidRDefault="002E2602" w:rsidP="003F5866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10:00 AM to 10:30 AM</w:t>
            </w:r>
          </w:p>
        </w:tc>
        <w:tc>
          <w:tcPr>
            <w:tcW w:w="3736" w:type="dxa"/>
          </w:tcPr>
          <w:p w14:paraId="472F86E7" w14:textId="6282ECF5" w:rsidR="003F5866" w:rsidRPr="00E8267E" w:rsidRDefault="006E41F2" w:rsidP="00E8267E">
            <w:pPr>
              <w:rPr>
                <w:rFonts w:ascii="Verdana" w:hAnsi="Verdana"/>
                <w:sz w:val="18"/>
                <w:szCs w:val="10"/>
              </w:rPr>
            </w:pPr>
            <w:r w:rsidRPr="00E8267E">
              <w:rPr>
                <w:rFonts w:ascii="Verdana" w:hAnsi="Verdana"/>
                <w:sz w:val="18"/>
                <w:szCs w:val="10"/>
              </w:rPr>
              <w:t>Ice-Breaker</w:t>
            </w:r>
          </w:p>
        </w:tc>
        <w:tc>
          <w:tcPr>
            <w:tcW w:w="3857" w:type="dxa"/>
          </w:tcPr>
          <w:p w14:paraId="630CF020" w14:textId="77777777" w:rsidR="00880C31" w:rsidRDefault="00880C31" w:rsidP="00880C31">
            <w:pPr>
              <w:rPr>
                <w:rFonts w:ascii="Calibri" w:hAnsi="Calibri"/>
                <w:color w:val="000000"/>
              </w:rPr>
            </w:pPr>
          </w:p>
          <w:p w14:paraId="0557374B" w14:textId="219F4FFC" w:rsidR="001D2D1C" w:rsidRPr="001D2D1C" w:rsidRDefault="006E41F2" w:rsidP="00880C3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Calibri" w:hAnsi="Calibri"/>
                <w:color w:val="000000"/>
              </w:rPr>
              <w:t>Activity</w:t>
            </w:r>
            <w:r w:rsidRPr="001D2D1C">
              <w:rPr>
                <w:rFonts w:ascii="Verdana" w:hAnsi="Verdana"/>
                <w:sz w:val="18"/>
                <w:szCs w:val="10"/>
              </w:rPr>
              <w:t xml:space="preserve"> </w:t>
            </w:r>
          </w:p>
        </w:tc>
        <w:tc>
          <w:tcPr>
            <w:tcW w:w="2232" w:type="dxa"/>
          </w:tcPr>
          <w:p w14:paraId="7DF0F6E2" w14:textId="6B7092DD" w:rsidR="003F5866" w:rsidRPr="00887921" w:rsidRDefault="006E41F2" w:rsidP="003F5866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Group Discussion</w:t>
            </w:r>
          </w:p>
        </w:tc>
      </w:tr>
      <w:tr w:rsidR="006E41F2" w:rsidRPr="00887921" w14:paraId="48653B0B" w14:textId="77777777" w:rsidTr="00450BBF">
        <w:trPr>
          <w:trHeight w:val="512"/>
        </w:trPr>
        <w:tc>
          <w:tcPr>
            <w:tcW w:w="1657" w:type="dxa"/>
          </w:tcPr>
          <w:p w14:paraId="2CD19C39" w14:textId="4F073392" w:rsidR="006E41F2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10:30 AM to 12:30 PM</w:t>
            </w:r>
          </w:p>
        </w:tc>
        <w:tc>
          <w:tcPr>
            <w:tcW w:w="3736" w:type="dxa"/>
          </w:tcPr>
          <w:p w14:paraId="50AC8FC6" w14:textId="77777777" w:rsidR="00C90A9E" w:rsidRDefault="00C90A9E" w:rsidP="00A62398">
            <w:pPr>
              <w:rPr>
                <w:rFonts w:ascii="Verdana" w:hAnsi="Verdana"/>
                <w:sz w:val="18"/>
                <w:szCs w:val="10"/>
              </w:rPr>
            </w:pPr>
          </w:p>
          <w:p w14:paraId="0062FE31" w14:textId="66885F46" w:rsidR="00A62398" w:rsidRPr="00A62398" w:rsidRDefault="00D610AC" w:rsidP="00A62398">
            <w:pPr>
              <w:rPr>
                <w:rFonts w:ascii="Verdana" w:hAnsi="Verdana"/>
                <w:sz w:val="18"/>
                <w:szCs w:val="10"/>
              </w:rPr>
            </w:pPr>
            <w:r w:rsidRPr="00D610AC">
              <w:rPr>
                <w:rFonts w:ascii="Verdana" w:hAnsi="Verdana"/>
                <w:sz w:val="18"/>
                <w:szCs w:val="10"/>
              </w:rPr>
              <w:t>React.js (core concepts)</w:t>
            </w:r>
            <w:r>
              <w:rPr>
                <w:rFonts w:ascii="Verdana" w:hAnsi="Verdana"/>
                <w:sz w:val="18"/>
                <w:szCs w:val="10"/>
              </w:rPr>
              <w:t xml:space="preserve"> – hands on</w:t>
            </w:r>
          </w:p>
        </w:tc>
        <w:tc>
          <w:tcPr>
            <w:tcW w:w="3857" w:type="dxa"/>
          </w:tcPr>
          <w:p w14:paraId="72324D8C" w14:textId="77777777" w:rsidR="00E2303E" w:rsidRDefault="00E2303E" w:rsidP="00A62398">
            <w:pPr>
              <w:rPr>
                <w:rFonts w:ascii="Verdana" w:hAnsi="Verdana"/>
                <w:sz w:val="18"/>
                <w:szCs w:val="10"/>
              </w:rPr>
            </w:pPr>
          </w:p>
          <w:p w14:paraId="70BE5C37" w14:textId="2569DD51" w:rsidR="00C90A9E" w:rsidRPr="00034D7E" w:rsidRDefault="00D610AC" w:rsidP="00034D7E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 xml:space="preserve"> Live-code with props and state</w:t>
            </w:r>
          </w:p>
        </w:tc>
        <w:tc>
          <w:tcPr>
            <w:tcW w:w="2232" w:type="dxa"/>
          </w:tcPr>
          <w:p w14:paraId="51E48F95" w14:textId="2FBD0B30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6E41F2" w:rsidRPr="00887921" w14:paraId="7442230A" w14:textId="77777777" w:rsidTr="00A11172">
        <w:tc>
          <w:tcPr>
            <w:tcW w:w="1657" w:type="dxa"/>
          </w:tcPr>
          <w:p w14:paraId="019A6AB4" w14:textId="566E7210" w:rsidR="006E41F2" w:rsidRPr="000F23BE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1</w:t>
            </w:r>
            <w:r>
              <w:rPr>
                <w:rFonts w:ascii="Verdana" w:hAnsi="Verdana"/>
                <w:sz w:val="18"/>
                <w:szCs w:val="10"/>
              </w:rPr>
              <w:t>2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 PM to 1:15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9825" w:type="dxa"/>
            <w:gridSpan w:val="3"/>
            <w:shd w:val="clear" w:color="auto" w:fill="D9D9D9" w:themeFill="background1" w:themeFillShade="D9"/>
            <w:vAlign w:val="center"/>
          </w:tcPr>
          <w:p w14:paraId="5B41540B" w14:textId="14861730" w:rsidR="006E41F2" w:rsidRPr="00E25A66" w:rsidRDefault="006E41F2" w:rsidP="006E41F2">
            <w:pPr>
              <w:jc w:val="center"/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>Lunch Break</w:t>
            </w:r>
          </w:p>
        </w:tc>
      </w:tr>
      <w:tr w:rsidR="006E41F2" w:rsidRPr="00887921" w14:paraId="77755C40" w14:textId="77777777" w:rsidTr="00A11172">
        <w:tc>
          <w:tcPr>
            <w:tcW w:w="1657" w:type="dxa"/>
          </w:tcPr>
          <w:p w14:paraId="06147558" w14:textId="77777777" w:rsidR="002E2602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1:15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 </w:t>
            </w:r>
            <w:r>
              <w:rPr>
                <w:rFonts w:ascii="Verdana" w:hAnsi="Verdana"/>
                <w:sz w:val="18"/>
                <w:szCs w:val="10"/>
              </w:rPr>
              <w:t>to</w:t>
            </w:r>
          </w:p>
          <w:p w14:paraId="4937511B" w14:textId="59E662DF" w:rsidR="006E41F2" w:rsidRPr="000F23BE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1:30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3736" w:type="dxa"/>
          </w:tcPr>
          <w:p w14:paraId="6A2F4815" w14:textId="6E912977" w:rsidR="006E41F2" w:rsidRPr="000F23BE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Recap of Morning Session</w:t>
            </w:r>
          </w:p>
        </w:tc>
        <w:tc>
          <w:tcPr>
            <w:tcW w:w="3857" w:type="dxa"/>
          </w:tcPr>
          <w:p w14:paraId="32ED2E36" w14:textId="0457D377" w:rsidR="006E41F2" w:rsidRPr="000F23BE" w:rsidRDefault="006241CB" w:rsidP="009E0433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Recap</w:t>
            </w:r>
          </w:p>
        </w:tc>
        <w:tc>
          <w:tcPr>
            <w:tcW w:w="2232" w:type="dxa"/>
          </w:tcPr>
          <w:p w14:paraId="5012ACA0" w14:textId="59BFDA17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6E41F2" w:rsidRPr="00887921" w14:paraId="6C7D84B8" w14:textId="77777777" w:rsidTr="00A11172">
        <w:tc>
          <w:tcPr>
            <w:tcW w:w="1657" w:type="dxa"/>
          </w:tcPr>
          <w:p w14:paraId="67A6821D" w14:textId="23E48305" w:rsidR="006E41F2" w:rsidRPr="000F23BE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1:30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  <w:r>
              <w:rPr>
                <w:rFonts w:ascii="Verdana" w:hAnsi="Verdana"/>
                <w:sz w:val="18"/>
                <w:szCs w:val="10"/>
              </w:rPr>
              <w:t xml:space="preserve"> to 2:00 PM</w:t>
            </w:r>
          </w:p>
        </w:tc>
        <w:tc>
          <w:tcPr>
            <w:tcW w:w="3736" w:type="dxa"/>
          </w:tcPr>
          <w:p w14:paraId="79DA767C" w14:textId="090F8A41" w:rsidR="006E41F2" w:rsidRPr="000F23BE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9168AF">
              <w:rPr>
                <w:rFonts w:ascii="Verdana" w:hAnsi="Verdana"/>
                <w:sz w:val="18"/>
                <w:szCs w:val="10"/>
              </w:rPr>
              <w:t>Ice-Breaker</w:t>
            </w:r>
          </w:p>
        </w:tc>
        <w:tc>
          <w:tcPr>
            <w:tcW w:w="3857" w:type="dxa"/>
          </w:tcPr>
          <w:p w14:paraId="4D007F16" w14:textId="6887E25E" w:rsidR="006E41F2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Calibri" w:hAnsi="Calibri"/>
                <w:color w:val="000000"/>
              </w:rPr>
              <w:t>Activity</w:t>
            </w:r>
          </w:p>
        </w:tc>
        <w:tc>
          <w:tcPr>
            <w:tcW w:w="2232" w:type="dxa"/>
          </w:tcPr>
          <w:p w14:paraId="27185B91" w14:textId="46E93089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Group Discussion</w:t>
            </w:r>
          </w:p>
        </w:tc>
      </w:tr>
      <w:tr w:rsidR="006E41F2" w:rsidRPr="00887921" w14:paraId="7D1885A6" w14:textId="77777777" w:rsidTr="00AB2C13">
        <w:trPr>
          <w:trHeight w:val="557"/>
        </w:trPr>
        <w:tc>
          <w:tcPr>
            <w:tcW w:w="1657" w:type="dxa"/>
          </w:tcPr>
          <w:p w14:paraId="1A48F0CE" w14:textId="1D4BE6C6" w:rsidR="006E41F2" w:rsidRPr="000F23BE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2:00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  <w:r>
              <w:rPr>
                <w:rFonts w:ascii="Verdana" w:hAnsi="Verdana"/>
                <w:sz w:val="18"/>
                <w:szCs w:val="10"/>
              </w:rPr>
              <w:t xml:space="preserve"> to 2:30 PM</w:t>
            </w:r>
          </w:p>
        </w:tc>
        <w:tc>
          <w:tcPr>
            <w:tcW w:w="3736" w:type="dxa"/>
          </w:tcPr>
          <w:p w14:paraId="7CABCC5F" w14:textId="77777777" w:rsidR="00BC7D4E" w:rsidRDefault="00BC7D4E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7B4ACD8C" w14:textId="0C63C908" w:rsidR="00A62398" w:rsidRPr="00F43A18" w:rsidRDefault="00D610AC" w:rsidP="00D610AC">
            <w:pPr>
              <w:rPr>
                <w:rFonts w:ascii="Verdana" w:hAnsi="Verdana"/>
                <w:sz w:val="18"/>
                <w:szCs w:val="10"/>
              </w:rPr>
            </w:pPr>
            <w:r w:rsidRPr="00D610AC">
              <w:rPr>
                <w:rFonts w:ascii="Verdana" w:hAnsi="Verdana"/>
                <w:sz w:val="18"/>
                <w:szCs w:val="10"/>
              </w:rPr>
              <w:t xml:space="preserve">React.js </w:t>
            </w:r>
            <w:r>
              <w:rPr>
                <w:rFonts w:ascii="Verdana" w:hAnsi="Verdana"/>
                <w:sz w:val="18"/>
                <w:szCs w:val="10"/>
              </w:rPr>
              <w:t xml:space="preserve">component’s </w:t>
            </w:r>
            <w:r w:rsidRPr="00D610AC">
              <w:rPr>
                <w:rFonts w:ascii="Verdana" w:hAnsi="Verdana"/>
                <w:sz w:val="18"/>
                <w:szCs w:val="10"/>
              </w:rPr>
              <w:t>life-cycle methods</w:t>
            </w:r>
          </w:p>
        </w:tc>
        <w:tc>
          <w:tcPr>
            <w:tcW w:w="3857" w:type="dxa"/>
          </w:tcPr>
          <w:p w14:paraId="3B898E36" w14:textId="77777777" w:rsidR="006E41F2" w:rsidRDefault="006E41F2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5360E747" w14:textId="77777777" w:rsidR="00675C9D" w:rsidRDefault="00D610AC" w:rsidP="00D610AC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Mounting phase</w:t>
            </w:r>
          </w:p>
          <w:p w14:paraId="2F788C78" w14:textId="77777777" w:rsidR="00D610AC" w:rsidRDefault="00D610AC" w:rsidP="00D610AC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Updating phase</w:t>
            </w:r>
          </w:p>
          <w:p w14:paraId="56AA5F9A" w14:textId="77777777" w:rsidR="00D610AC" w:rsidRDefault="00D610AC" w:rsidP="00D610AC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Un-mounting phase</w:t>
            </w:r>
          </w:p>
          <w:p w14:paraId="7FBC7555" w14:textId="3B9177B6" w:rsidR="00D610AC" w:rsidRPr="001D2D1C" w:rsidRDefault="00D610AC" w:rsidP="00D610AC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2232" w:type="dxa"/>
          </w:tcPr>
          <w:p w14:paraId="7BEE3948" w14:textId="33AD7880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6E41F2" w:rsidRPr="00887921" w14:paraId="1EC42628" w14:textId="77777777" w:rsidTr="00A62398">
        <w:tc>
          <w:tcPr>
            <w:tcW w:w="1657" w:type="dxa"/>
          </w:tcPr>
          <w:p w14:paraId="7DECABCC" w14:textId="3EB19BDB" w:rsidR="006E41F2" w:rsidRPr="00887921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2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</w:t>
            </w:r>
            <w:r>
              <w:rPr>
                <w:rFonts w:ascii="Verdana" w:hAnsi="Verdana"/>
                <w:sz w:val="18"/>
                <w:szCs w:val="10"/>
              </w:rPr>
              <w:t>P</w:t>
            </w:r>
            <w:r w:rsidRPr="000F23BE">
              <w:rPr>
                <w:rFonts w:ascii="Verdana" w:hAnsi="Verdana"/>
                <w:sz w:val="18"/>
                <w:szCs w:val="10"/>
              </w:rPr>
              <w:t>M</w:t>
            </w:r>
            <w:r>
              <w:rPr>
                <w:rFonts w:ascii="Verdana" w:hAnsi="Verdana"/>
                <w:sz w:val="18"/>
                <w:szCs w:val="10"/>
              </w:rPr>
              <w:t xml:space="preserve"> to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</w:t>
            </w:r>
            <w:r>
              <w:rPr>
                <w:rFonts w:ascii="Verdana" w:hAnsi="Verdana"/>
                <w:sz w:val="18"/>
                <w:szCs w:val="10"/>
              </w:rPr>
              <w:t>2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45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</w:t>
            </w:r>
            <w:r>
              <w:rPr>
                <w:rFonts w:ascii="Verdana" w:hAnsi="Verdana"/>
                <w:sz w:val="18"/>
                <w:szCs w:val="10"/>
              </w:rPr>
              <w:t>P</w:t>
            </w:r>
            <w:r w:rsidRPr="000F23BE">
              <w:rPr>
                <w:rFonts w:ascii="Verdana" w:hAnsi="Verdana"/>
                <w:sz w:val="18"/>
                <w:szCs w:val="10"/>
              </w:rPr>
              <w:t>M</w:t>
            </w:r>
          </w:p>
        </w:tc>
        <w:tc>
          <w:tcPr>
            <w:tcW w:w="9825" w:type="dxa"/>
            <w:gridSpan w:val="3"/>
            <w:shd w:val="clear" w:color="auto" w:fill="D9D9D9" w:themeFill="background1" w:themeFillShade="D9"/>
            <w:vAlign w:val="center"/>
          </w:tcPr>
          <w:p w14:paraId="7B87AB50" w14:textId="77777777" w:rsidR="006E41F2" w:rsidRPr="00887921" w:rsidRDefault="006E41F2" w:rsidP="006E41F2">
            <w:pPr>
              <w:jc w:val="center"/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Tea Break</w:t>
            </w:r>
          </w:p>
        </w:tc>
      </w:tr>
      <w:tr w:rsidR="00BC7D4E" w:rsidRPr="00887921" w14:paraId="1F6BF79F" w14:textId="77777777" w:rsidTr="00A11172">
        <w:tc>
          <w:tcPr>
            <w:tcW w:w="1657" w:type="dxa"/>
          </w:tcPr>
          <w:p w14:paraId="6A02646A" w14:textId="77777777" w:rsidR="002E2602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2:45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 </w:t>
            </w:r>
            <w:r>
              <w:rPr>
                <w:rFonts w:ascii="Verdana" w:hAnsi="Verdana"/>
                <w:sz w:val="18"/>
                <w:szCs w:val="10"/>
              </w:rPr>
              <w:t>to</w:t>
            </w:r>
          </w:p>
          <w:p w14:paraId="21D42688" w14:textId="78D32A1E" w:rsidR="00BC7D4E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3:00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3736" w:type="dxa"/>
          </w:tcPr>
          <w:p w14:paraId="62D6EDD2" w14:textId="4E0D4584" w:rsidR="00BC7D4E" w:rsidRPr="00D33619" w:rsidRDefault="00BC7D4E" w:rsidP="00D33619">
            <w:pPr>
              <w:rPr>
                <w:rFonts w:ascii="Verdana" w:hAnsi="Verdana"/>
                <w:sz w:val="18"/>
                <w:szCs w:val="10"/>
              </w:rPr>
            </w:pPr>
            <w:r w:rsidRPr="00D33619">
              <w:rPr>
                <w:rFonts w:ascii="Verdana" w:hAnsi="Verdana"/>
                <w:sz w:val="18"/>
                <w:szCs w:val="10"/>
              </w:rPr>
              <w:t>Ice-Breaker</w:t>
            </w:r>
          </w:p>
        </w:tc>
        <w:tc>
          <w:tcPr>
            <w:tcW w:w="3857" w:type="dxa"/>
          </w:tcPr>
          <w:p w14:paraId="6A6E76E4" w14:textId="6E30B39D" w:rsidR="00BC7D4E" w:rsidRDefault="00BC7D4E" w:rsidP="00BC7D4E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  <w:r>
              <w:rPr>
                <w:rFonts w:ascii="Calibri" w:hAnsi="Calibri"/>
                <w:color w:val="000000"/>
              </w:rPr>
              <w:t>Activity</w:t>
            </w:r>
          </w:p>
        </w:tc>
        <w:tc>
          <w:tcPr>
            <w:tcW w:w="2232" w:type="dxa"/>
          </w:tcPr>
          <w:p w14:paraId="2AD3EE5C" w14:textId="5D6785FE" w:rsidR="00BC7D4E" w:rsidRPr="00887921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Group Discussion</w:t>
            </w:r>
          </w:p>
        </w:tc>
      </w:tr>
      <w:tr w:rsidR="00BC7D4E" w:rsidRPr="00887921" w14:paraId="78EE7FFD" w14:textId="77777777" w:rsidTr="00A11172">
        <w:tc>
          <w:tcPr>
            <w:tcW w:w="1657" w:type="dxa"/>
          </w:tcPr>
          <w:p w14:paraId="3E43FB9F" w14:textId="77777777" w:rsidR="002E2602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3:00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 </w:t>
            </w:r>
            <w:r>
              <w:rPr>
                <w:rFonts w:ascii="Verdana" w:hAnsi="Verdana"/>
                <w:sz w:val="18"/>
                <w:szCs w:val="10"/>
              </w:rPr>
              <w:t>to</w:t>
            </w:r>
          </w:p>
          <w:p w14:paraId="2A860146" w14:textId="5118D4CF" w:rsidR="00BC7D4E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3:15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3736" w:type="dxa"/>
          </w:tcPr>
          <w:p w14:paraId="071FC590" w14:textId="77777777" w:rsidR="00BC7D4E" w:rsidRDefault="00BC7D4E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71EBB6E3" w14:textId="612272A8" w:rsidR="00A62398" w:rsidRPr="00A62398" w:rsidRDefault="007F2009" w:rsidP="00F43A18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QA</w:t>
            </w:r>
            <w:r w:rsidR="00D610AC">
              <w:rPr>
                <w:rFonts w:ascii="Verdana" w:hAnsi="Verdana"/>
                <w:sz w:val="18"/>
                <w:szCs w:val="10"/>
              </w:rPr>
              <w:t xml:space="preserve"> &amp; Online Exam Example</w:t>
            </w:r>
          </w:p>
        </w:tc>
        <w:tc>
          <w:tcPr>
            <w:tcW w:w="3857" w:type="dxa"/>
          </w:tcPr>
          <w:p w14:paraId="56766D39" w14:textId="77777777" w:rsidR="00F43A18" w:rsidRDefault="00F43A18" w:rsidP="00F43A18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 xml:space="preserve">            </w:t>
            </w:r>
          </w:p>
          <w:p w14:paraId="01957D76" w14:textId="4B0A89BF" w:rsidR="00A62398" w:rsidRDefault="007F2009" w:rsidP="00F43A18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QA</w:t>
            </w:r>
            <w:r w:rsidR="00D610AC">
              <w:rPr>
                <w:rFonts w:ascii="Verdana" w:hAnsi="Verdana"/>
                <w:sz w:val="18"/>
                <w:szCs w:val="10"/>
              </w:rPr>
              <w:t xml:space="preserve"> &amp; Implementation</w:t>
            </w:r>
          </w:p>
          <w:p w14:paraId="1796D9D0" w14:textId="77777777" w:rsidR="001A5838" w:rsidRDefault="001A5838" w:rsidP="001A5838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 xml:space="preserve">           </w:t>
            </w:r>
          </w:p>
          <w:p w14:paraId="3B5DCAFD" w14:textId="0AFCE372" w:rsidR="001A5838" w:rsidRPr="001A5838" w:rsidRDefault="001A5838" w:rsidP="001A5838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 xml:space="preserve">Simple-online-exam user </w:t>
            </w:r>
            <w:r w:rsidRPr="001A5838">
              <w:rPr>
                <w:rFonts w:ascii="Verdana" w:hAnsi="Verdana"/>
                <w:sz w:val="18"/>
                <w:szCs w:val="10"/>
              </w:rPr>
              <w:t>interface with react.js</w:t>
            </w:r>
          </w:p>
          <w:p w14:paraId="18412E38" w14:textId="43A6415E" w:rsidR="001A5838" w:rsidRPr="001A5838" w:rsidRDefault="001A5838" w:rsidP="001A5838">
            <w:pPr>
              <w:rPr>
                <w:rFonts w:ascii="Verdana" w:hAnsi="Verdana"/>
                <w:sz w:val="18"/>
                <w:szCs w:val="10"/>
              </w:rPr>
            </w:pPr>
            <w:r w:rsidRPr="001A5838">
              <w:rPr>
                <w:rFonts w:ascii="Verdana" w:hAnsi="Verdana"/>
                <w:sz w:val="18"/>
                <w:szCs w:val="10"/>
              </w:rPr>
              <w:t xml:space="preserve"> </w:t>
            </w:r>
          </w:p>
          <w:p w14:paraId="42CA4879" w14:textId="77777777" w:rsidR="001A5838" w:rsidRDefault="001A5838" w:rsidP="00F43A18">
            <w:pPr>
              <w:rPr>
                <w:rFonts w:ascii="Verdana" w:hAnsi="Verdana"/>
                <w:sz w:val="18"/>
                <w:szCs w:val="10"/>
              </w:rPr>
            </w:pPr>
          </w:p>
          <w:p w14:paraId="7AD42835" w14:textId="05F7B2B6" w:rsidR="00D610AC" w:rsidRPr="00F43A18" w:rsidRDefault="00D610AC" w:rsidP="00F43A18">
            <w:pPr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2232" w:type="dxa"/>
          </w:tcPr>
          <w:p w14:paraId="3817824C" w14:textId="243C956D" w:rsidR="00BC7D4E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BC7D4E" w:rsidRPr="00887921" w14:paraId="3451C343" w14:textId="77777777" w:rsidTr="002A001B">
        <w:trPr>
          <w:trHeight w:val="645"/>
        </w:trPr>
        <w:tc>
          <w:tcPr>
            <w:tcW w:w="1657" w:type="dxa"/>
          </w:tcPr>
          <w:p w14:paraId="61646A12" w14:textId="112EAE46" w:rsidR="002E2602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3:15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 </w:t>
            </w:r>
            <w:r>
              <w:rPr>
                <w:rFonts w:ascii="Verdana" w:hAnsi="Verdana"/>
                <w:sz w:val="18"/>
                <w:szCs w:val="10"/>
              </w:rPr>
              <w:t>to</w:t>
            </w:r>
          </w:p>
          <w:p w14:paraId="2A241152" w14:textId="644630EB" w:rsidR="00BC7D4E" w:rsidRPr="00E25A66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</w:t>
            </w:r>
            <w:r w:rsidRPr="00E25A66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</w:t>
            </w:r>
            <w:r w:rsidRPr="00E25A66">
              <w:rPr>
                <w:rFonts w:ascii="Verdana" w:hAnsi="Verdana"/>
                <w:sz w:val="18"/>
                <w:szCs w:val="10"/>
              </w:rPr>
              <w:t>0 PM</w:t>
            </w:r>
          </w:p>
        </w:tc>
        <w:tc>
          <w:tcPr>
            <w:tcW w:w="3736" w:type="dxa"/>
            <w:tcBorders>
              <w:top w:val="single" w:sz="4" w:space="0" w:color="auto"/>
            </w:tcBorders>
          </w:tcPr>
          <w:p w14:paraId="44B94384" w14:textId="106CF85E" w:rsidR="00BC7D4E" w:rsidRPr="00E25A66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>Wrap -Up</w:t>
            </w:r>
          </w:p>
        </w:tc>
        <w:tc>
          <w:tcPr>
            <w:tcW w:w="3857" w:type="dxa"/>
            <w:tcBorders>
              <w:top w:val="single" w:sz="4" w:space="0" w:color="auto"/>
            </w:tcBorders>
          </w:tcPr>
          <w:p w14:paraId="49BA23FB" w14:textId="77777777" w:rsidR="00BC7D4E" w:rsidRDefault="00BC7D4E" w:rsidP="00BC7D4E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>15 mins Reflect and Close (fill the learning passport)</w:t>
            </w:r>
          </w:p>
          <w:p w14:paraId="401E0CC8" w14:textId="77777777" w:rsidR="00BC7D4E" w:rsidRDefault="00BC7D4E" w:rsidP="00BC7D4E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>Course Takeaway</w:t>
            </w:r>
          </w:p>
          <w:p w14:paraId="125FF8CC" w14:textId="08233523" w:rsidR="00E108A1" w:rsidRPr="00E25A66" w:rsidRDefault="00E108A1" w:rsidP="00E108A1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2232" w:type="dxa"/>
            <w:tcBorders>
              <w:top w:val="single" w:sz="4" w:space="0" w:color="auto"/>
            </w:tcBorders>
          </w:tcPr>
          <w:p w14:paraId="06D8556C" w14:textId="6422C457" w:rsidR="00BC7D4E" w:rsidRPr="00887921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</w:tbl>
    <w:p w14:paraId="16067B1A" w14:textId="77777777" w:rsidR="00A11172" w:rsidRPr="00A11172" w:rsidRDefault="00A11172" w:rsidP="00A11172">
      <w:bookmarkStart w:id="1" w:name="_Toc689585"/>
      <w:bookmarkEnd w:id="1"/>
    </w:p>
    <w:sectPr w:rsidR="00A11172" w:rsidRPr="00A11172" w:rsidSect="00A1117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86006E" w14:textId="77777777" w:rsidR="00A62398" w:rsidRDefault="00A62398" w:rsidP="00E653C0">
      <w:pPr>
        <w:spacing w:after="0" w:line="240" w:lineRule="auto"/>
      </w:pPr>
      <w:r>
        <w:separator/>
      </w:r>
    </w:p>
  </w:endnote>
  <w:endnote w:type="continuationSeparator" w:id="0">
    <w:p w14:paraId="7874B287" w14:textId="77777777" w:rsidR="00A62398" w:rsidRDefault="00A62398" w:rsidP="00E65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4FEF5" w14:textId="1F23DEE0" w:rsidR="00A62398" w:rsidRPr="00A11172" w:rsidRDefault="00A62398">
    <w:pPr>
      <w:pStyle w:val="Footer"/>
      <w:rPr>
        <w:rFonts w:ascii="Verdana" w:hAnsi="Verdana"/>
        <w:color w:val="A6A6A6" w:themeColor="background1" w:themeShade="A6"/>
        <w:sz w:val="18"/>
        <w:szCs w:val="18"/>
      </w:rPr>
    </w:pPr>
    <w:r w:rsidRPr="00A11172">
      <w:rPr>
        <w:rFonts w:ascii="Verdana" w:hAnsi="Verdana"/>
        <w:color w:val="A6A6A6" w:themeColor="background1" w:themeShade="A6"/>
        <w:sz w:val="18"/>
        <w:szCs w:val="18"/>
      </w:rPr>
      <w:t>© 2018 DarkMatter. All rights reserved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B54BC7" w14:textId="77777777" w:rsidR="00A62398" w:rsidRDefault="00A62398" w:rsidP="00E653C0">
      <w:pPr>
        <w:spacing w:after="0" w:line="240" w:lineRule="auto"/>
      </w:pPr>
      <w:r>
        <w:separator/>
      </w:r>
    </w:p>
  </w:footnote>
  <w:footnote w:type="continuationSeparator" w:id="0">
    <w:p w14:paraId="37A90AD6" w14:textId="77777777" w:rsidR="00A62398" w:rsidRDefault="00A62398" w:rsidP="00E65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D0F57"/>
    <w:multiLevelType w:val="hybridMultilevel"/>
    <w:tmpl w:val="6AFE1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00C0D"/>
    <w:multiLevelType w:val="hybridMultilevel"/>
    <w:tmpl w:val="2474F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E62F0"/>
    <w:multiLevelType w:val="hybridMultilevel"/>
    <w:tmpl w:val="79DEC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76C42"/>
    <w:multiLevelType w:val="hybridMultilevel"/>
    <w:tmpl w:val="BA88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7208F"/>
    <w:multiLevelType w:val="hybridMultilevel"/>
    <w:tmpl w:val="7C960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550F0"/>
    <w:multiLevelType w:val="hybridMultilevel"/>
    <w:tmpl w:val="AF46B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EA6AEA"/>
    <w:multiLevelType w:val="hybridMultilevel"/>
    <w:tmpl w:val="DE889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C7569D"/>
    <w:multiLevelType w:val="hybridMultilevel"/>
    <w:tmpl w:val="6A7450E4"/>
    <w:lvl w:ilvl="0" w:tplc="5D2612D2">
      <w:start w:val="8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57A52"/>
    <w:multiLevelType w:val="hybridMultilevel"/>
    <w:tmpl w:val="031A6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F9620B"/>
    <w:multiLevelType w:val="hybridMultilevel"/>
    <w:tmpl w:val="22383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5B4853"/>
    <w:multiLevelType w:val="hybridMultilevel"/>
    <w:tmpl w:val="52C81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0F636C"/>
    <w:multiLevelType w:val="hybridMultilevel"/>
    <w:tmpl w:val="EA6E193E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2">
    <w:nsid w:val="5FED6215"/>
    <w:multiLevelType w:val="hybridMultilevel"/>
    <w:tmpl w:val="1A9C2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1FD7EB1"/>
    <w:multiLevelType w:val="hybridMultilevel"/>
    <w:tmpl w:val="44B4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4E58C7"/>
    <w:multiLevelType w:val="hybridMultilevel"/>
    <w:tmpl w:val="93AC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1B72DA"/>
    <w:multiLevelType w:val="hybridMultilevel"/>
    <w:tmpl w:val="E68C1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0"/>
  </w:num>
  <w:num w:numId="5">
    <w:abstractNumId w:val="13"/>
  </w:num>
  <w:num w:numId="6">
    <w:abstractNumId w:val="9"/>
  </w:num>
  <w:num w:numId="7">
    <w:abstractNumId w:val="2"/>
  </w:num>
  <w:num w:numId="8">
    <w:abstractNumId w:val="0"/>
  </w:num>
  <w:num w:numId="9">
    <w:abstractNumId w:val="14"/>
  </w:num>
  <w:num w:numId="10">
    <w:abstractNumId w:val="8"/>
  </w:num>
  <w:num w:numId="11">
    <w:abstractNumId w:val="1"/>
  </w:num>
  <w:num w:numId="12">
    <w:abstractNumId w:val="15"/>
  </w:num>
  <w:num w:numId="13">
    <w:abstractNumId w:val="5"/>
  </w:num>
  <w:num w:numId="14">
    <w:abstractNumId w:val="3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5F9"/>
    <w:rsid w:val="00020FC9"/>
    <w:rsid w:val="00034D7E"/>
    <w:rsid w:val="00036E6B"/>
    <w:rsid w:val="000411DF"/>
    <w:rsid w:val="00045269"/>
    <w:rsid w:val="000802A3"/>
    <w:rsid w:val="000804FD"/>
    <w:rsid w:val="0008174B"/>
    <w:rsid w:val="00083337"/>
    <w:rsid w:val="00091E0F"/>
    <w:rsid w:val="000B5E2F"/>
    <w:rsid w:val="000C1C28"/>
    <w:rsid w:val="000E60D4"/>
    <w:rsid w:val="000F23BE"/>
    <w:rsid w:val="00100367"/>
    <w:rsid w:val="0012124D"/>
    <w:rsid w:val="00136DDD"/>
    <w:rsid w:val="00140629"/>
    <w:rsid w:val="0015691F"/>
    <w:rsid w:val="00165112"/>
    <w:rsid w:val="00180847"/>
    <w:rsid w:val="00184A71"/>
    <w:rsid w:val="00186A76"/>
    <w:rsid w:val="001A0417"/>
    <w:rsid w:val="001A450A"/>
    <w:rsid w:val="001A5838"/>
    <w:rsid w:val="001A70F2"/>
    <w:rsid w:val="001B64C1"/>
    <w:rsid w:val="001C0D43"/>
    <w:rsid w:val="001D2D1C"/>
    <w:rsid w:val="0022192D"/>
    <w:rsid w:val="00232979"/>
    <w:rsid w:val="002437EF"/>
    <w:rsid w:val="00246C13"/>
    <w:rsid w:val="00246C65"/>
    <w:rsid w:val="00270471"/>
    <w:rsid w:val="002974C8"/>
    <w:rsid w:val="002A001B"/>
    <w:rsid w:val="002A6C5C"/>
    <w:rsid w:val="002C5772"/>
    <w:rsid w:val="002E2602"/>
    <w:rsid w:val="002F3887"/>
    <w:rsid w:val="002F6517"/>
    <w:rsid w:val="00301A06"/>
    <w:rsid w:val="003161E7"/>
    <w:rsid w:val="003F5866"/>
    <w:rsid w:val="00416074"/>
    <w:rsid w:val="004160FB"/>
    <w:rsid w:val="00421B3E"/>
    <w:rsid w:val="00426F3F"/>
    <w:rsid w:val="00432CE3"/>
    <w:rsid w:val="00444828"/>
    <w:rsid w:val="00450BBF"/>
    <w:rsid w:val="00451DE1"/>
    <w:rsid w:val="004923EA"/>
    <w:rsid w:val="00492716"/>
    <w:rsid w:val="004A25F9"/>
    <w:rsid w:val="004B568A"/>
    <w:rsid w:val="004F3571"/>
    <w:rsid w:val="004F392D"/>
    <w:rsid w:val="00542F7A"/>
    <w:rsid w:val="00576B76"/>
    <w:rsid w:val="00586D8C"/>
    <w:rsid w:val="00594488"/>
    <w:rsid w:val="005C75F6"/>
    <w:rsid w:val="005D71CD"/>
    <w:rsid w:val="005E0A4D"/>
    <w:rsid w:val="005F008B"/>
    <w:rsid w:val="005F3C87"/>
    <w:rsid w:val="006135D4"/>
    <w:rsid w:val="006241CB"/>
    <w:rsid w:val="006512AE"/>
    <w:rsid w:val="00675C9D"/>
    <w:rsid w:val="006778E3"/>
    <w:rsid w:val="006B4091"/>
    <w:rsid w:val="006B6867"/>
    <w:rsid w:val="006D1202"/>
    <w:rsid w:val="006D37E8"/>
    <w:rsid w:val="006D3FD3"/>
    <w:rsid w:val="006E41F2"/>
    <w:rsid w:val="00710767"/>
    <w:rsid w:val="00712156"/>
    <w:rsid w:val="00717B27"/>
    <w:rsid w:val="0073372F"/>
    <w:rsid w:val="007E363C"/>
    <w:rsid w:val="007F2009"/>
    <w:rsid w:val="00811E11"/>
    <w:rsid w:val="00824A4C"/>
    <w:rsid w:val="008327CF"/>
    <w:rsid w:val="00862F09"/>
    <w:rsid w:val="00873804"/>
    <w:rsid w:val="00875493"/>
    <w:rsid w:val="00880C31"/>
    <w:rsid w:val="00887921"/>
    <w:rsid w:val="008960D5"/>
    <w:rsid w:val="008B4CD5"/>
    <w:rsid w:val="008B678D"/>
    <w:rsid w:val="008E68A6"/>
    <w:rsid w:val="008E7114"/>
    <w:rsid w:val="009168AF"/>
    <w:rsid w:val="00922D81"/>
    <w:rsid w:val="0096777A"/>
    <w:rsid w:val="00974552"/>
    <w:rsid w:val="009A43EF"/>
    <w:rsid w:val="009B24E6"/>
    <w:rsid w:val="009B658F"/>
    <w:rsid w:val="009C36C5"/>
    <w:rsid w:val="009E0433"/>
    <w:rsid w:val="009F7E10"/>
    <w:rsid w:val="00A11172"/>
    <w:rsid w:val="00A42A14"/>
    <w:rsid w:val="00A518CA"/>
    <w:rsid w:val="00A62398"/>
    <w:rsid w:val="00A71ECB"/>
    <w:rsid w:val="00A85CE1"/>
    <w:rsid w:val="00AA16F0"/>
    <w:rsid w:val="00AB2C13"/>
    <w:rsid w:val="00AF27BE"/>
    <w:rsid w:val="00B229CF"/>
    <w:rsid w:val="00B73C61"/>
    <w:rsid w:val="00B74590"/>
    <w:rsid w:val="00BA4112"/>
    <w:rsid w:val="00BB6D67"/>
    <w:rsid w:val="00BC7D4E"/>
    <w:rsid w:val="00BD63E1"/>
    <w:rsid w:val="00C063BB"/>
    <w:rsid w:val="00C20110"/>
    <w:rsid w:val="00C47447"/>
    <w:rsid w:val="00C7287A"/>
    <w:rsid w:val="00C84E8D"/>
    <w:rsid w:val="00C85251"/>
    <w:rsid w:val="00C90A9E"/>
    <w:rsid w:val="00CA722F"/>
    <w:rsid w:val="00CB43AA"/>
    <w:rsid w:val="00CC691B"/>
    <w:rsid w:val="00CF2400"/>
    <w:rsid w:val="00D00B84"/>
    <w:rsid w:val="00D22A04"/>
    <w:rsid w:val="00D25B00"/>
    <w:rsid w:val="00D33619"/>
    <w:rsid w:val="00D340CC"/>
    <w:rsid w:val="00D610AC"/>
    <w:rsid w:val="00D717E8"/>
    <w:rsid w:val="00D92464"/>
    <w:rsid w:val="00DA25BD"/>
    <w:rsid w:val="00DA6894"/>
    <w:rsid w:val="00DB402B"/>
    <w:rsid w:val="00DC35FF"/>
    <w:rsid w:val="00DE6D84"/>
    <w:rsid w:val="00E108A1"/>
    <w:rsid w:val="00E2303E"/>
    <w:rsid w:val="00E235E0"/>
    <w:rsid w:val="00E25A66"/>
    <w:rsid w:val="00E37C3B"/>
    <w:rsid w:val="00E4321D"/>
    <w:rsid w:val="00E541C4"/>
    <w:rsid w:val="00E55C29"/>
    <w:rsid w:val="00E653C0"/>
    <w:rsid w:val="00E8267E"/>
    <w:rsid w:val="00E930ED"/>
    <w:rsid w:val="00E96235"/>
    <w:rsid w:val="00EB318B"/>
    <w:rsid w:val="00EC4394"/>
    <w:rsid w:val="00EE7A97"/>
    <w:rsid w:val="00F01492"/>
    <w:rsid w:val="00F16B37"/>
    <w:rsid w:val="00F33C94"/>
    <w:rsid w:val="00F421C1"/>
    <w:rsid w:val="00F43A18"/>
    <w:rsid w:val="00F5245D"/>
    <w:rsid w:val="00F61137"/>
    <w:rsid w:val="00FC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EDF4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96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62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30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12A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C0"/>
  </w:style>
  <w:style w:type="paragraph" w:styleId="Footer">
    <w:name w:val="footer"/>
    <w:basedOn w:val="Normal"/>
    <w:link w:val="Foot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C0"/>
  </w:style>
  <w:style w:type="table" w:styleId="TableGrid">
    <w:name w:val="Table Grid"/>
    <w:basedOn w:val="TableNormal"/>
    <w:uiPriority w:val="39"/>
    <w:rsid w:val="00BD6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96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62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30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12A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C0"/>
  </w:style>
  <w:style w:type="paragraph" w:styleId="Footer">
    <w:name w:val="footer"/>
    <w:basedOn w:val="Normal"/>
    <w:link w:val="Foot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C0"/>
  </w:style>
  <w:style w:type="table" w:styleId="TableGrid">
    <w:name w:val="Table Grid"/>
    <w:basedOn w:val="TableNormal"/>
    <w:uiPriority w:val="39"/>
    <w:rsid w:val="00BD6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yan%20Gali\AppData\Roaming\Microsoft\Templates\Whitepap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740CA-187E-1345-A7A8-306568D3D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\Users\Kalyan Gali\AppData\Roaming\Microsoft\Templates\Whitepaper.dotx</Template>
  <TotalTime>0</TotalTime>
  <Pages>3</Pages>
  <Words>191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Learning Passport</cp:keywords>
  <dc:description/>
  <cp:lastModifiedBy/>
  <cp:revision>1</cp:revision>
  <dcterms:created xsi:type="dcterms:W3CDTF">2019-08-28T06:36:00Z</dcterms:created>
  <dcterms:modified xsi:type="dcterms:W3CDTF">2019-10-07T14:00:00Z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2019-03-08T20:44:40.1316470Z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94725049-a226-494f-a6f4-ef4bb92fbe53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