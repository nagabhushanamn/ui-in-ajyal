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w15="http://schemas.microsoft.com/office/word/2012/wordml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6717D2F6" w:rsidR="00A62398" w:rsidRPr="00594488" w:rsidRDefault="00A62398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DE6D84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6717D2F6" w:rsidR="00A62398" w:rsidRPr="00594488" w:rsidRDefault="00A62398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 w:rsidR="00DE6D84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14E0AAD9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DE6D84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14E0AAD9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DE6D84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4B7DBAB0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DE6D84">
              <w:rPr>
                <w:rFonts w:ascii="Verdana" w:hAnsi="Verdana"/>
                <w:sz w:val="18"/>
                <w:szCs w:val="10"/>
              </w:rPr>
              <w:t>4</w:t>
            </w:r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D92DF43" w14:textId="733C587A" w:rsidR="006D37E8" w:rsidRPr="00C90A9E" w:rsidRDefault="00246C65" w:rsidP="00C90A9E">
            <w:pPr>
              <w:rPr>
                <w:rFonts w:ascii="Verdana" w:hAnsi="Verdana"/>
                <w:sz w:val="18"/>
                <w:szCs w:val="10"/>
              </w:rPr>
            </w:pPr>
            <w:r w:rsidRPr="00246C65">
              <w:rPr>
                <w:rFonts w:ascii="Verdana" w:hAnsi="Verdana"/>
                <w:sz w:val="18"/>
                <w:szCs w:val="10"/>
              </w:rPr>
              <w:t>JavaScript (core concepts)</w:t>
            </w:r>
          </w:p>
          <w:p w14:paraId="58A7AF05" w14:textId="754F483A" w:rsidR="00C90A9E" w:rsidRPr="00C90A9E" w:rsidRDefault="00C90A9E" w:rsidP="00C90A9E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37564B81" w14:textId="4002BE43" w:rsidR="00F43A18" w:rsidRPr="00034D7E" w:rsidRDefault="00246C65" w:rsidP="00034D7E">
            <w:pPr>
              <w:rPr>
                <w:sz w:val="20"/>
                <w:szCs w:val="20"/>
              </w:rPr>
            </w:pPr>
            <w:r w:rsidRPr="00034D7E">
              <w:rPr>
                <w:sz w:val="20"/>
                <w:szCs w:val="20"/>
              </w:rPr>
              <w:t>Recap on all JavaScript core concepts like scope &amp; Functional programming, etc.</w:t>
            </w:r>
          </w:p>
          <w:p w14:paraId="33F245FB" w14:textId="57AD8864" w:rsidR="00246C65" w:rsidRPr="00246C65" w:rsidRDefault="00246C65" w:rsidP="00246C65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23310921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50AC8FC6" w14:textId="77777777" w:rsidR="00C90A9E" w:rsidRDefault="00C90A9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0062FE31" w14:textId="7DDA6C96" w:rsidR="00A62398" w:rsidRPr="00A62398" w:rsidRDefault="009E0433" w:rsidP="00A62398">
            <w:pPr>
              <w:rPr>
                <w:rFonts w:ascii="Verdana" w:hAnsi="Verdana"/>
                <w:sz w:val="18"/>
                <w:szCs w:val="10"/>
              </w:rPr>
            </w:pPr>
            <w:r w:rsidRPr="009E0433">
              <w:rPr>
                <w:rFonts w:ascii="Verdana" w:hAnsi="Verdana"/>
                <w:sz w:val="18"/>
                <w:szCs w:val="10"/>
              </w:rPr>
              <w:t xml:space="preserve">JavaScript </w:t>
            </w:r>
            <w:r w:rsidR="00712156" w:rsidRPr="009E0433">
              <w:rPr>
                <w:rFonts w:ascii="Verdana" w:hAnsi="Verdana"/>
                <w:sz w:val="18"/>
                <w:szCs w:val="10"/>
              </w:rPr>
              <w:t>(advanced</w:t>
            </w:r>
            <w:r w:rsidRPr="009E0433">
              <w:rPr>
                <w:rFonts w:ascii="Verdana" w:hAnsi="Verdana"/>
                <w:sz w:val="18"/>
                <w:szCs w:val="10"/>
              </w:rPr>
              <w:t xml:space="preserve"> syntax &amp; </w:t>
            </w:r>
            <w:r w:rsidR="00712156" w:rsidRPr="009E0433">
              <w:rPr>
                <w:rFonts w:ascii="Verdana" w:hAnsi="Verdana"/>
                <w:sz w:val="18"/>
                <w:szCs w:val="10"/>
              </w:rPr>
              <w:t>apis)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70BE5C37" w14:textId="56AEB1B0" w:rsidR="00C90A9E" w:rsidRPr="00034D7E" w:rsidRDefault="00034D7E" w:rsidP="00034D7E">
            <w:pPr>
              <w:rPr>
                <w:rFonts w:ascii="Verdana" w:hAnsi="Verdana"/>
                <w:sz w:val="18"/>
                <w:szCs w:val="10"/>
              </w:rPr>
            </w:pPr>
            <w:r w:rsidRPr="00034D7E">
              <w:rPr>
                <w:rFonts w:ascii="Verdana" w:hAnsi="Verdana"/>
                <w:sz w:val="18"/>
                <w:szCs w:val="10"/>
              </w:rPr>
              <w:t>Recap</w:t>
            </w:r>
            <w:r w:rsidR="009E0433" w:rsidRPr="00034D7E">
              <w:rPr>
                <w:rFonts w:ascii="Verdana" w:hAnsi="Verdana"/>
                <w:sz w:val="18"/>
                <w:szCs w:val="10"/>
              </w:rPr>
              <w:t xml:space="preserve"> on es6 syntax and apis</w:t>
            </w: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66E7210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2DB16650" w:rsidR="006E41F2" w:rsidRPr="000F23BE" w:rsidRDefault="001B64C1" w:rsidP="009E043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Recapping </w:t>
            </w:r>
            <w:r w:rsidR="009E0433">
              <w:rPr>
                <w:rFonts w:ascii="Verdana" w:hAnsi="Verdana"/>
                <w:sz w:val="18"/>
                <w:szCs w:val="10"/>
              </w:rPr>
              <w:t xml:space="preserve">JavaScript </w:t>
            </w:r>
            <w:r w:rsidR="00F43A18">
              <w:rPr>
                <w:rFonts w:ascii="Verdana" w:hAnsi="Verdana"/>
                <w:sz w:val="18"/>
                <w:szCs w:val="10"/>
              </w:rPr>
              <w:t>core concepts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5CC4229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6934291A" w:rsidR="00A62398" w:rsidRPr="00F43A18" w:rsidRDefault="00232979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JavaScript modules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6DBFE6A3" w14:textId="61AA715D" w:rsidR="00F43A18" w:rsidRDefault="00675C9D" w:rsidP="00675C9D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Common.js modules</w:t>
            </w:r>
          </w:p>
          <w:p w14:paraId="76FB9086" w14:textId="77777777" w:rsidR="00675C9D" w:rsidRDefault="00675C9D" w:rsidP="00675C9D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ES modules</w:t>
            </w:r>
          </w:p>
          <w:p w14:paraId="12B39932" w14:textId="3F84AA68" w:rsidR="00675C9D" w:rsidRDefault="00675C9D" w:rsidP="00675C9D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Build tools like web</w:t>
            </w:r>
            <w:r w:rsidR="00712156">
              <w:rPr>
                <w:rFonts w:ascii="Verdana" w:hAnsi="Verdana"/>
                <w:sz w:val="18"/>
                <w:szCs w:val="10"/>
              </w:rPr>
              <w:t>-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0"/>
              </w:rPr>
              <w:t>pack</w:t>
            </w:r>
          </w:p>
          <w:p w14:paraId="7FBC7555" w14:textId="47A7FD77" w:rsidR="00675C9D" w:rsidRPr="001D2D1C" w:rsidRDefault="00675C9D" w:rsidP="00675C9D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0F08DA46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67B63929" w:rsidR="00A62398" w:rsidRPr="00A62398" w:rsidRDefault="007F2009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7AD42835" w14:textId="05F7B2B6" w:rsidR="00A62398" w:rsidRPr="00F43A18" w:rsidRDefault="00036E6B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  <w:r w:rsidR="007F2009">
              <w:rPr>
                <w:rFonts w:ascii="Verdana" w:hAnsi="Verdana"/>
                <w:sz w:val="18"/>
                <w:szCs w:val="10"/>
              </w:rPr>
              <w:t>QA</w:t>
            </w: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1849140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7569D"/>
    <w:multiLevelType w:val="hybridMultilevel"/>
    <w:tmpl w:val="6A7450E4"/>
    <w:lvl w:ilvl="0" w:tplc="5D2612D2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9"/>
  </w:num>
  <w:num w:numId="5">
    <w:abstractNumId w:val="12"/>
  </w:num>
  <w:num w:numId="6">
    <w:abstractNumId w:val="8"/>
  </w:num>
  <w:num w:numId="7">
    <w:abstractNumId w:val="2"/>
  </w:num>
  <w:num w:numId="8">
    <w:abstractNumId w:val="0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4D7E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70F2"/>
    <w:rsid w:val="001B64C1"/>
    <w:rsid w:val="001C0D43"/>
    <w:rsid w:val="001D2D1C"/>
    <w:rsid w:val="0022192D"/>
    <w:rsid w:val="00232979"/>
    <w:rsid w:val="002437EF"/>
    <w:rsid w:val="00246C13"/>
    <w:rsid w:val="00246C65"/>
    <w:rsid w:val="00270471"/>
    <w:rsid w:val="002974C8"/>
    <w:rsid w:val="002A001B"/>
    <w:rsid w:val="002A6C5C"/>
    <w:rsid w:val="002C5772"/>
    <w:rsid w:val="002E2602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3EA"/>
    <w:rsid w:val="00492716"/>
    <w:rsid w:val="004A25F9"/>
    <w:rsid w:val="004B568A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F008B"/>
    <w:rsid w:val="005F3C87"/>
    <w:rsid w:val="006135D4"/>
    <w:rsid w:val="006512AE"/>
    <w:rsid w:val="00675C9D"/>
    <w:rsid w:val="006778E3"/>
    <w:rsid w:val="006B4091"/>
    <w:rsid w:val="006B6867"/>
    <w:rsid w:val="006D1202"/>
    <w:rsid w:val="006D37E8"/>
    <w:rsid w:val="006D3FD3"/>
    <w:rsid w:val="006E41F2"/>
    <w:rsid w:val="00710767"/>
    <w:rsid w:val="00712156"/>
    <w:rsid w:val="00717B27"/>
    <w:rsid w:val="0073372F"/>
    <w:rsid w:val="007E363C"/>
    <w:rsid w:val="007F2009"/>
    <w:rsid w:val="00811E11"/>
    <w:rsid w:val="00824A4C"/>
    <w:rsid w:val="008327CF"/>
    <w:rsid w:val="00862F09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E0433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90A9E"/>
    <w:rsid w:val="00CA722F"/>
    <w:rsid w:val="00CB43AA"/>
    <w:rsid w:val="00CC691B"/>
    <w:rsid w:val="00CF2400"/>
    <w:rsid w:val="00D00B84"/>
    <w:rsid w:val="00D22A04"/>
    <w:rsid w:val="00D25B00"/>
    <w:rsid w:val="00D33619"/>
    <w:rsid w:val="00D340CC"/>
    <w:rsid w:val="00D717E8"/>
    <w:rsid w:val="00D92464"/>
    <w:rsid w:val="00DA25BD"/>
    <w:rsid w:val="00DA6894"/>
    <w:rsid w:val="00DC35FF"/>
    <w:rsid w:val="00DE6D84"/>
    <w:rsid w:val="00E108A1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EEE7-8813-2B4D-8982-8B7AA4C7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