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3D8B2" w14:textId="563A8695" w:rsidR="003161E7" w:rsidRDefault="00A11172" w:rsidP="00974552">
      <w:r>
        <w:rPr>
          <w:noProof/>
        </w:rPr>
        <w:drawing>
          <wp:anchor distT="0" distB="0" distL="114300" distR="114300" simplePos="0" relativeHeight="251654141" behindDoc="1" locked="0" layoutInCell="1" allowOverlap="1" wp14:anchorId="50FBE4F6" wp14:editId="70BA47AC">
            <wp:simplePos x="0" y="0"/>
            <wp:positionH relativeFrom="page">
              <wp:align>right</wp:align>
            </wp:positionH>
            <wp:positionV relativeFrom="paragraph">
              <wp:posOffset>-930350</wp:posOffset>
            </wp:positionV>
            <wp:extent cx="7775977" cy="1006303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verage-computer-flower-94888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CD55F" w14:textId="23F534F4" w:rsidR="00710767" w:rsidRDefault="00710767" w:rsidP="00974552"/>
    <w:p w14:paraId="7D125388" w14:textId="40E6182E" w:rsidR="00710767" w:rsidRDefault="00710767" w:rsidP="00974552"/>
    <w:p w14:paraId="431B958D" w14:textId="4614480F" w:rsidR="00710767" w:rsidRDefault="00710767" w:rsidP="00710767">
      <w:pPr>
        <w:jc w:val="center"/>
      </w:pPr>
    </w:p>
    <w:p w14:paraId="14452C19" w14:textId="6BBC82ED" w:rsidR="00710767" w:rsidRPr="007E363C" w:rsidRDefault="00710767" w:rsidP="00710767">
      <w:pPr>
        <w:jc w:val="center"/>
        <w:rPr>
          <w:i/>
          <w:sz w:val="14"/>
        </w:rPr>
      </w:pPr>
    </w:p>
    <w:p w14:paraId="3CB987CF" w14:textId="77777777" w:rsidR="0073372F" w:rsidRDefault="0073372F" w:rsidP="00710767">
      <w:pPr>
        <w:jc w:val="center"/>
      </w:pPr>
    </w:p>
    <w:p w14:paraId="71DBEA67" w14:textId="7BFF78E7" w:rsidR="00594488" w:rsidRDefault="00594488" w:rsidP="00594488">
      <w:pPr>
        <w:jc w:val="center"/>
        <w:rPr>
          <w:sz w:val="60"/>
          <w:szCs w:val="60"/>
        </w:rPr>
      </w:pPr>
      <w:r w:rsidRPr="00594488">
        <w:rPr>
          <w:noProof/>
          <w:color w:val="7F7F7F" w:themeColor="text1" w:themeTint="8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E8A901" wp14:editId="08C8FA00">
                <wp:simplePos x="0" y="0"/>
                <wp:positionH relativeFrom="column">
                  <wp:posOffset>-519430</wp:posOffset>
                </wp:positionH>
                <wp:positionV relativeFrom="paragraph">
                  <wp:posOffset>1030605</wp:posOffset>
                </wp:positionV>
                <wp:extent cx="6984365" cy="6934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A8D9C" w14:textId="5BC4AA74" w:rsidR="00594488" w:rsidRPr="00594488" w:rsidRDefault="00824A4C">
                            <w:pP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>REACT.JS</w:t>
                            </w:r>
                            <w:r w:rsidRPr="00594488"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594488" w:rsidRPr="00594488"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 xml:space="preserve">| </w:t>
                            </w:r>
                            <w:r w:rsidR="00594488" w:rsidRPr="00594488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5E8A9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9pt;margin-top:81.15pt;width:549.95pt;height:5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" fillcolor="#f2f2f2 [3052]" stroked="f">
                <v:textbox>
                  <w:txbxContent>
                    <w:p w14:paraId="080A8D9C" w14:textId="5BC4AA74" w:rsidR="00594488" w:rsidRPr="00594488" w:rsidRDefault="00824A4C">
                      <w:pPr>
                        <w:rPr>
                          <w:rFonts w:ascii="Verdana" w:hAnsi="Verdana"/>
                          <w:sz w:val="52"/>
                          <w:szCs w:val="52"/>
                        </w:rPr>
                      </w:pPr>
                      <w:r>
                        <w:rPr>
                          <w:rFonts w:ascii="Verdana" w:hAnsi="Verdana"/>
                          <w:sz w:val="52"/>
                          <w:szCs w:val="52"/>
                        </w:rPr>
                        <w:t>REACT.JS</w:t>
                      </w:r>
                      <w:r w:rsidRPr="00594488">
                        <w:rPr>
                          <w:rFonts w:ascii="Verdana" w:hAnsi="Verdana"/>
                          <w:sz w:val="52"/>
                          <w:szCs w:val="52"/>
                        </w:rPr>
                        <w:t xml:space="preserve"> </w:t>
                      </w:r>
                      <w:r w:rsidR="00594488" w:rsidRPr="00594488">
                        <w:rPr>
                          <w:rFonts w:ascii="Verdana" w:hAnsi="Verdana"/>
                          <w:sz w:val="52"/>
                          <w:szCs w:val="52"/>
                        </w:rPr>
                        <w:t xml:space="preserve">| </w:t>
                      </w:r>
                      <w:r w:rsidR="00594488" w:rsidRPr="00594488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 xml:space="preserve">DAY </w:t>
                      </w:r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767">
        <w:rPr>
          <w:sz w:val="32"/>
          <w:szCs w:val="32"/>
        </w:rPr>
        <w:br/>
      </w:r>
    </w:p>
    <w:p w14:paraId="0A4E9DCD" w14:textId="2DDAB931" w:rsidR="00710767" w:rsidRPr="00594488" w:rsidRDefault="002437EF" w:rsidP="00594488">
      <w:pPr>
        <w:rPr>
          <w:sz w:val="60"/>
          <w:szCs w:val="60"/>
        </w:rPr>
      </w:pPr>
      <w:r>
        <w:rPr>
          <w:color w:val="7F7F7F" w:themeColor="text1" w:themeTint="80"/>
          <w:sz w:val="40"/>
          <w:szCs w:val="32"/>
        </w:rPr>
        <w:br/>
      </w:r>
    </w:p>
    <w:p w14:paraId="050866DE" w14:textId="449632CD" w:rsidR="00E96235" w:rsidRDefault="002974C8" w:rsidP="00E96235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A11172" w:rsidRPr="00594488">
        <w:rPr>
          <w:noProof/>
          <w:color w:val="7F7F7F" w:themeColor="text1" w:themeTint="80"/>
          <w:sz w:val="40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D3995C" wp14:editId="4C12235B">
                <wp:simplePos x="0" y="0"/>
                <wp:positionH relativeFrom="column">
                  <wp:posOffset>-635865</wp:posOffset>
                </wp:positionH>
                <wp:positionV relativeFrom="paragraph">
                  <wp:posOffset>581</wp:posOffset>
                </wp:positionV>
                <wp:extent cx="2055495" cy="6026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E324" w14:textId="08EF1FEF" w:rsidR="00A11172" w:rsidRPr="00A11172" w:rsidRDefault="00A11172" w:rsidP="00A11172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11172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 w:rsidR="00824A4C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D3995C" id="_x0000_s1027" type="#_x0000_t202" style="position:absolute;left:0;text-align:left;margin-left:-50.05pt;margin-top:.05pt;width:161.85pt;height:47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" filled="f" stroked="f">
                <v:textbox>
                  <w:txbxContent>
                    <w:p w14:paraId="4CFBE324" w14:textId="08EF1FEF" w:rsidR="00A11172" w:rsidRPr="00A11172" w:rsidRDefault="00A11172" w:rsidP="00A11172">
                      <w:pPr>
                        <w:rPr>
                          <w:rFonts w:ascii="Verdana" w:hAnsi="Verdana"/>
                          <w:color w:val="FFFFFF" w:themeColor="background1"/>
                          <w:sz w:val="52"/>
                          <w:szCs w:val="52"/>
                        </w:rPr>
                      </w:pPr>
                      <w:r w:rsidRPr="00A11172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DAY </w:t>
                      </w:r>
                      <w:r w:rsidR="00824A4C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5F9">
        <w:rPr>
          <w:noProof/>
          <w:sz w:val="36"/>
        </w:rPr>
        <w:drawing>
          <wp:anchor distT="0" distB="0" distL="114300" distR="114300" simplePos="0" relativeHeight="251675648" behindDoc="1" locked="0" layoutInCell="1" allowOverlap="1" wp14:anchorId="38A9B3FD" wp14:editId="1FAF65BE">
            <wp:simplePos x="0" y="0"/>
            <wp:positionH relativeFrom="page">
              <wp:align>left</wp:align>
            </wp:positionH>
            <wp:positionV relativeFrom="paragraph">
              <wp:posOffset>-905510</wp:posOffset>
            </wp:positionV>
            <wp:extent cx="7757149" cy="1543455"/>
            <wp:effectExtent l="0" t="0" r="0" b="0"/>
            <wp:wrapNone/>
            <wp:docPr id="13" name="Picture 13" descr="A laptop computer, notebook, mug, pen and plant arranged on a blue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08"/>
                    <a:stretch/>
                  </pic:blipFill>
                  <pic:spPr bwMode="auto"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87A">
        <w:rPr>
          <w:sz w:val="32"/>
          <w:szCs w:val="32"/>
        </w:rPr>
        <w:softHyphen/>
      </w:r>
      <w:r w:rsidR="00C7287A">
        <w:rPr>
          <w:sz w:val="32"/>
          <w:szCs w:val="32"/>
        </w:rPr>
        <w:softHyphen/>
      </w:r>
    </w:p>
    <w:p w14:paraId="5522BF91" w14:textId="7D69C39B" w:rsidR="00C85251" w:rsidRDefault="00C85251" w:rsidP="00C85251">
      <w:pPr>
        <w:rPr>
          <w:sz w:val="36"/>
        </w:rPr>
      </w:pPr>
    </w:p>
    <w:tbl>
      <w:tblPr>
        <w:tblStyle w:val="TableGrid"/>
        <w:tblW w:w="11482" w:type="dxa"/>
        <w:tblInd w:w="-113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3736"/>
        <w:gridCol w:w="3857"/>
        <w:gridCol w:w="2232"/>
      </w:tblGrid>
      <w:tr w:rsidR="009168AF" w:rsidRPr="00887921" w14:paraId="4BAAD4B9" w14:textId="77777777" w:rsidTr="00A11172">
        <w:tc>
          <w:tcPr>
            <w:tcW w:w="1657" w:type="dxa"/>
            <w:shd w:val="clear" w:color="auto" w:fill="70AD47" w:themeFill="accent6"/>
          </w:tcPr>
          <w:p w14:paraId="3D2AFA9D" w14:textId="1A527DDB" w:rsidR="00BD63E1" w:rsidRPr="00887921" w:rsidRDefault="00BD63E1" w:rsidP="00C85251">
            <w:pPr>
              <w:rPr>
                <w:rFonts w:ascii="Verdana" w:hAnsi="Verdana"/>
                <w:sz w:val="28"/>
                <w:szCs w:val="1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18"/>
              </w:rPr>
              <w:t>Allocated Time</w:t>
            </w:r>
          </w:p>
        </w:tc>
        <w:tc>
          <w:tcPr>
            <w:tcW w:w="3736" w:type="dxa"/>
            <w:shd w:val="clear" w:color="auto" w:fill="4472C4" w:themeFill="accent1"/>
          </w:tcPr>
          <w:p w14:paraId="34DD36D9" w14:textId="3C80C586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28"/>
              </w:rPr>
              <w:t>Activity</w:t>
            </w:r>
          </w:p>
        </w:tc>
        <w:tc>
          <w:tcPr>
            <w:tcW w:w="3857" w:type="dxa"/>
            <w:shd w:val="clear" w:color="auto" w:fill="ED7D31" w:themeFill="accent2"/>
          </w:tcPr>
          <w:p w14:paraId="258DE632" w14:textId="5FAE41EB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 xml:space="preserve">Description </w:t>
            </w:r>
          </w:p>
        </w:tc>
        <w:tc>
          <w:tcPr>
            <w:tcW w:w="2232" w:type="dxa"/>
            <w:shd w:val="clear" w:color="auto" w:fill="FFC000" w:themeFill="accent4"/>
          </w:tcPr>
          <w:p w14:paraId="4FC4CAF4" w14:textId="6E2095D5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>Teaching Methodologies</w:t>
            </w:r>
          </w:p>
        </w:tc>
      </w:tr>
      <w:tr w:rsidR="001C6D67" w:rsidRPr="00887921" w14:paraId="408ECFAD" w14:textId="77777777" w:rsidTr="00A11172">
        <w:trPr>
          <w:gridAfter w:val="3"/>
          <w:wAfter w:w="9825" w:type="dxa"/>
          <w:trHeight w:val="794"/>
        </w:trPr>
        <w:tc>
          <w:tcPr>
            <w:tcW w:w="1657" w:type="dxa"/>
          </w:tcPr>
          <w:p w14:paraId="20D5739B" w14:textId="7527791D" w:rsidR="001C6D67" w:rsidRPr="000F23BE" w:rsidRDefault="001C6D67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8:15</w:t>
            </w:r>
            <w:r w:rsidRPr="00887921">
              <w:rPr>
                <w:rFonts w:ascii="Verdana" w:hAnsi="Verdana"/>
                <w:sz w:val="18"/>
                <w:szCs w:val="10"/>
              </w:rPr>
              <w:t xml:space="preserve"> AM </w:t>
            </w:r>
            <w:r>
              <w:rPr>
                <w:rFonts w:ascii="Verdana" w:hAnsi="Verdana"/>
                <w:sz w:val="18"/>
                <w:szCs w:val="10"/>
              </w:rPr>
              <w:t>to 8</w:t>
            </w:r>
            <w:r w:rsidRPr="00887921">
              <w:rPr>
                <w:rFonts w:ascii="Verdana" w:hAnsi="Verdana"/>
                <w:sz w:val="18"/>
                <w:szCs w:val="10"/>
              </w:rPr>
              <w:t>:30 AM</w:t>
            </w:r>
          </w:p>
        </w:tc>
      </w:tr>
      <w:tr w:rsidR="001C6D67" w:rsidRPr="00887921" w14:paraId="26EC0870" w14:textId="77777777" w:rsidTr="00A11172">
        <w:trPr>
          <w:gridAfter w:val="3"/>
          <w:wAfter w:w="9825" w:type="dxa"/>
          <w:trHeight w:val="794"/>
        </w:trPr>
        <w:tc>
          <w:tcPr>
            <w:tcW w:w="1657" w:type="dxa"/>
          </w:tcPr>
          <w:p w14:paraId="4E71962C" w14:textId="21CA7988" w:rsidR="001C6D67" w:rsidRPr="00887921" w:rsidRDefault="001C6D67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8:30 AM to 9:00 AM</w:t>
            </w:r>
          </w:p>
        </w:tc>
      </w:tr>
      <w:tr w:rsidR="001C6D67" w:rsidRPr="00887921" w14:paraId="1C4173D4" w14:textId="77777777" w:rsidTr="00A11172">
        <w:trPr>
          <w:gridAfter w:val="3"/>
          <w:wAfter w:w="9825" w:type="dxa"/>
        </w:trPr>
        <w:tc>
          <w:tcPr>
            <w:tcW w:w="1657" w:type="dxa"/>
          </w:tcPr>
          <w:p w14:paraId="4CE06C4D" w14:textId="2FAA4684" w:rsidR="001C6D67" w:rsidRPr="00887921" w:rsidRDefault="001C6D67" w:rsidP="00C84E8D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:00 AM </w:t>
            </w:r>
            <w:r>
              <w:rPr>
                <w:rFonts w:ascii="Verdana" w:hAnsi="Verdana"/>
                <w:sz w:val="18"/>
                <w:szCs w:val="10"/>
              </w:rPr>
              <w:t>to 9</w:t>
            </w:r>
            <w:r w:rsidRPr="009168AF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</w:tr>
      <w:tr w:rsidR="001C6D67" w:rsidRPr="00887921" w14:paraId="4C1974DE" w14:textId="77777777" w:rsidTr="00A11172">
        <w:trPr>
          <w:gridAfter w:val="3"/>
          <w:wAfter w:w="9825" w:type="dxa"/>
        </w:trPr>
        <w:tc>
          <w:tcPr>
            <w:tcW w:w="1657" w:type="dxa"/>
          </w:tcPr>
          <w:p w14:paraId="17FDFCD9" w14:textId="48A57C7D" w:rsidR="001C6D67" w:rsidRPr="00887921" w:rsidRDefault="001C6D67" w:rsidP="000F23B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1</w:t>
            </w:r>
            <w:r>
              <w:rPr>
                <w:rFonts w:ascii="Verdana" w:hAnsi="Verdana"/>
                <w:sz w:val="18"/>
                <w:szCs w:val="10"/>
              </w:rPr>
              <w:t>0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</w:tr>
      <w:tr w:rsidR="001C6D67" w:rsidRPr="00887921" w14:paraId="203C369D" w14:textId="77777777" w:rsidTr="00450BBF">
        <w:trPr>
          <w:gridAfter w:val="3"/>
          <w:wAfter w:w="9825" w:type="dxa"/>
          <w:trHeight w:val="512"/>
        </w:trPr>
        <w:tc>
          <w:tcPr>
            <w:tcW w:w="1657" w:type="dxa"/>
          </w:tcPr>
          <w:p w14:paraId="71AE4F92" w14:textId="0BB7F5EC" w:rsidR="001C6D67" w:rsidRPr="000F23BE" w:rsidRDefault="001C6D67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10:00 AM to 10:30 AM</w:t>
            </w:r>
          </w:p>
        </w:tc>
      </w:tr>
      <w:tr w:rsidR="006E41F2" w:rsidRPr="00887921" w14:paraId="48653B0B" w14:textId="77777777" w:rsidTr="00450BBF">
        <w:trPr>
          <w:trHeight w:val="512"/>
        </w:trPr>
        <w:tc>
          <w:tcPr>
            <w:tcW w:w="1657" w:type="dxa"/>
          </w:tcPr>
          <w:p w14:paraId="2CD19C39" w14:textId="5967C654" w:rsidR="006E41F2" w:rsidRDefault="00AA1441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10:3</w:t>
            </w:r>
            <w:r w:rsidR="005F7B00">
              <w:rPr>
                <w:rFonts w:ascii="Verdana" w:hAnsi="Verdana"/>
                <w:sz w:val="18"/>
                <w:szCs w:val="10"/>
              </w:rPr>
              <w:t>0 AM to 12:30 P</w:t>
            </w:r>
            <w:r w:rsidR="006E41F2">
              <w:rPr>
                <w:rFonts w:ascii="Verdana" w:hAnsi="Verdana"/>
                <w:sz w:val="18"/>
                <w:szCs w:val="10"/>
              </w:rPr>
              <w:t>M</w:t>
            </w:r>
          </w:p>
        </w:tc>
        <w:tc>
          <w:tcPr>
            <w:tcW w:w="3736" w:type="dxa"/>
          </w:tcPr>
          <w:p w14:paraId="069CAEB7" w14:textId="77777777" w:rsidR="002F6517" w:rsidRDefault="002F6517" w:rsidP="001C6D67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0062FE31" w14:textId="1465E724" w:rsidR="001C6D67" w:rsidRPr="001C6D67" w:rsidRDefault="001C6D67" w:rsidP="001C6D67">
            <w:pPr>
              <w:rPr>
                <w:rFonts w:ascii="Verdana" w:hAnsi="Verdana"/>
                <w:sz w:val="18"/>
                <w:szCs w:val="10"/>
              </w:rPr>
            </w:pPr>
            <w:r w:rsidRPr="001C6D67">
              <w:rPr>
                <w:rFonts w:ascii="Verdana" w:hAnsi="Verdana"/>
                <w:sz w:val="18"/>
                <w:szCs w:val="10"/>
              </w:rPr>
              <w:t>What</w:t>
            </w:r>
            <w:r>
              <w:rPr>
                <w:rFonts w:ascii="Verdana" w:hAnsi="Verdana"/>
                <w:sz w:val="18"/>
                <w:szCs w:val="10"/>
              </w:rPr>
              <w:t xml:space="preserve"> is web UI</w:t>
            </w:r>
          </w:p>
        </w:tc>
        <w:tc>
          <w:tcPr>
            <w:tcW w:w="3857" w:type="dxa"/>
          </w:tcPr>
          <w:p w14:paraId="738384DB" w14:textId="77777777" w:rsidR="006E41F2" w:rsidRDefault="006E41F2" w:rsidP="001C6D67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58686F94" w14:textId="66A6EAE5" w:rsidR="001C6D67" w:rsidRDefault="001C6D67" w:rsidP="001C6D67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 w:rsidRPr="001C6D67">
              <w:rPr>
                <w:rFonts w:ascii="Verdana" w:hAnsi="Verdana"/>
                <w:sz w:val="18"/>
                <w:szCs w:val="10"/>
              </w:rPr>
              <w:t>Web-</w:t>
            </w:r>
            <w:proofErr w:type="spellStart"/>
            <w:r w:rsidRPr="001C6D67">
              <w:rPr>
                <w:rFonts w:ascii="Verdana" w:hAnsi="Verdana"/>
                <w:sz w:val="18"/>
                <w:szCs w:val="10"/>
              </w:rPr>
              <w:t>ui</w:t>
            </w:r>
            <w:proofErr w:type="spellEnd"/>
            <w:r w:rsidRPr="001C6D67">
              <w:rPr>
                <w:rFonts w:ascii="Verdana" w:hAnsi="Verdana"/>
                <w:sz w:val="18"/>
                <w:szCs w:val="10"/>
              </w:rPr>
              <w:t xml:space="preserve"> fundamental</w:t>
            </w:r>
            <w:r>
              <w:rPr>
                <w:rFonts w:ascii="Verdana" w:hAnsi="Verdana"/>
                <w:sz w:val="18"/>
                <w:szCs w:val="10"/>
              </w:rPr>
              <w:t>s</w:t>
            </w:r>
          </w:p>
          <w:p w14:paraId="004C8D4D" w14:textId="20D4B5C0" w:rsidR="001C6D67" w:rsidRDefault="001C6D67" w:rsidP="001C6D67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Introduction to web technologies</w:t>
            </w:r>
          </w:p>
          <w:p w14:paraId="7FEE82C8" w14:textId="642233F5" w:rsidR="001C6D67" w:rsidRDefault="001C6D67" w:rsidP="001C6D67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How all technologies fit together</w:t>
            </w:r>
          </w:p>
          <w:p w14:paraId="70BE5C37" w14:textId="5C05750E" w:rsidR="001C6D67" w:rsidRPr="006E41F2" w:rsidRDefault="001C6D67" w:rsidP="001C6D67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4E6CE93A" w14:textId="77777777" w:rsidR="006E41F2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</w:p>
          <w:p w14:paraId="433C4171" w14:textId="77777777" w:rsidR="001C6D67" w:rsidRDefault="001C6D67" w:rsidP="006E41F2">
            <w:pPr>
              <w:rPr>
                <w:rFonts w:ascii="Verdana" w:hAnsi="Verdana"/>
                <w:sz w:val="18"/>
                <w:szCs w:val="10"/>
              </w:rPr>
            </w:pPr>
          </w:p>
          <w:p w14:paraId="51E48F95" w14:textId="79A7710D" w:rsidR="001C6D67" w:rsidRPr="00887921" w:rsidRDefault="001C6D67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ILT</w:t>
            </w:r>
          </w:p>
        </w:tc>
      </w:tr>
      <w:tr w:rsidR="006E41F2" w:rsidRPr="00887921" w14:paraId="7442230A" w14:textId="77777777" w:rsidTr="00A11172">
        <w:tc>
          <w:tcPr>
            <w:tcW w:w="1657" w:type="dxa"/>
          </w:tcPr>
          <w:p w14:paraId="019A6AB4" w14:textId="7C1C3935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1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</w:t>
            </w:r>
            <w:r w:rsidR="00AA1441">
              <w:rPr>
                <w:rFonts w:ascii="Verdana" w:hAnsi="Verdana"/>
                <w:sz w:val="18"/>
                <w:szCs w:val="10"/>
              </w:rPr>
              <w:t>0 PM to 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5B41540B" w14:textId="14861730" w:rsidR="006E41F2" w:rsidRPr="00E25A66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Lunch Break</w:t>
            </w:r>
          </w:p>
        </w:tc>
      </w:tr>
      <w:tr w:rsidR="006E41F2" w:rsidRPr="00887921" w14:paraId="77755C40" w14:textId="77777777" w:rsidTr="00A11172">
        <w:tc>
          <w:tcPr>
            <w:tcW w:w="1657" w:type="dxa"/>
          </w:tcPr>
          <w:p w14:paraId="5A470029" w14:textId="72CA5D55" w:rsidR="006E41F2" w:rsidRDefault="00AA1441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1:15</w:t>
            </w:r>
            <w:r w:rsidR="006E41F2" w:rsidRPr="000F23BE">
              <w:rPr>
                <w:rFonts w:ascii="Verdana" w:hAnsi="Verdana"/>
                <w:sz w:val="18"/>
                <w:szCs w:val="10"/>
              </w:rPr>
              <w:t xml:space="preserve"> PM </w:t>
            </w:r>
            <w:r w:rsidR="006E41F2">
              <w:rPr>
                <w:rFonts w:ascii="Verdana" w:hAnsi="Verdana"/>
                <w:sz w:val="18"/>
                <w:szCs w:val="10"/>
              </w:rPr>
              <w:t>to</w:t>
            </w:r>
          </w:p>
          <w:p w14:paraId="4937511B" w14:textId="2E2C3A96" w:rsidR="006E41F2" w:rsidRPr="000F23BE" w:rsidRDefault="00AA1441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="006E41F2"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A2F4815" w14:textId="5EF4A30E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3857" w:type="dxa"/>
          </w:tcPr>
          <w:p w14:paraId="32ED2E36" w14:textId="6A20310A" w:rsidR="006E41F2" w:rsidRPr="000F23BE" w:rsidRDefault="00824A4C" w:rsidP="000802A3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br/>
            </w:r>
          </w:p>
        </w:tc>
        <w:tc>
          <w:tcPr>
            <w:tcW w:w="2232" w:type="dxa"/>
          </w:tcPr>
          <w:p w14:paraId="5012ACA0" w14:textId="70064E7B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</w:p>
        </w:tc>
      </w:tr>
      <w:tr w:rsidR="006E41F2" w:rsidRPr="00887921" w14:paraId="6C7D84B8" w14:textId="77777777" w:rsidTr="00A11172">
        <w:tc>
          <w:tcPr>
            <w:tcW w:w="1657" w:type="dxa"/>
          </w:tcPr>
          <w:p w14:paraId="67A6821D" w14:textId="726E51D6" w:rsidR="006E41F2" w:rsidRPr="000F23BE" w:rsidRDefault="00AA1441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="006E41F2"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2:00</w:t>
            </w:r>
            <w:r w:rsidR="006E41F2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79DA767C" w14:textId="3CFDBC92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3857" w:type="dxa"/>
          </w:tcPr>
          <w:p w14:paraId="4D007F16" w14:textId="6D37F87D" w:rsidR="006E41F2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27185B91" w14:textId="1744D03E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</w:p>
        </w:tc>
      </w:tr>
      <w:tr w:rsidR="006E41F2" w:rsidRPr="00887921" w14:paraId="7D1885A6" w14:textId="77777777" w:rsidTr="00AB2C13">
        <w:trPr>
          <w:trHeight w:val="557"/>
        </w:trPr>
        <w:tc>
          <w:tcPr>
            <w:tcW w:w="1657" w:type="dxa"/>
          </w:tcPr>
          <w:p w14:paraId="1A48F0CE" w14:textId="6108A3B2" w:rsidR="006E41F2" w:rsidRPr="000F23BE" w:rsidRDefault="00AA1441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2:00</w:t>
            </w:r>
            <w:r w:rsidR="006E41F2"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2:30</w:t>
            </w:r>
            <w:r w:rsidR="006E41F2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44A16756" w14:textId="77777777" w:rsidR="001C6D67" w:rsidRDefault="001C6D67" w:rsidP="001C6D67">
            <w:pPr>
              <w:rPr>
                <w:rFonts w:ascii="Verdana" w:hAnsi="Verdana"/>
                <w:sz w:val="18"/>
                <w:szCs w:val="10"/>
              </w:rPr>
            </w:pPr>
          </w:p>
          <w:p w14:paraId="7B4ACD8C" w14:textId="7E39B2DB" w:rsidR="00BC7D4E" w:rsidRPr="001C6D67" w:rsidRDefault="001C6D67" w:rsidP="001C6D67">
            <w:pPr>
              <w:rPr>
                <w:rFonts w:ascii="Verdana" w:hAnsi="Verdana"/>
                <w:sz w:val="18"/>
                <w:szCs w:val="10"/>
              </w:rPr>
            </w:pPr>
            <w:r w:rsidRPr="001C6D67">
              <w:rPr>
                <w:rFonts w:ascii="Verdana" w:hAnsi="Verdana"/>
                <w:sz w:val="18"/>
                <w:szCs w:val="10"/>
              </w:rPr>
              <w:t>HTML vs. CSS vs. JavaScript vs. browser-web-</w:t>
            </w:r>
            <w:proofErr w:type="spellStart"/>
            <w:r w:rsidRPr="001C6D67">
              <w:rPr>
                <w:rFonts w:ascii="Verdana" w:hAnsi="Verdana"/>
                <w:sz w:val="18"/>
                <w:szCs w:val="10"/>
              </w:rPr>
              <w:t>apis</w:t>
            </w:r>
            <w:proofErr w:type="spellEnd"/>
            <w:r w:rsidRPr="001C6D67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3857" w:type="dxa"/>
          </w:tcPr>
          <w:p w14:paraId="74630F45" w14:textId="77777777" w:rsidR="001C6D67" w:rsidRDefault="001C6D67" w:rsidP="001C6D67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4A4FD9CB" w14:textId="77777777" w:rsidR="006E41F2" w:rsidRDefault="001C6D67" w:rsidP="001C6D67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 w:rsidRPr="001C6D67">
              <w:rPr>
                <w:rFonts w:ascii="Verdana" w:hAnsi="Verdana"/>
                <w:sz w:val="18"/>
                <w:szCs w:val="10"/>
              </w:rPr>
              <w:t>Brief lecture &amp; practical’s on understanding diff</w:t>
            </w:r>
            <w:r>
              <w:rPr>
                <w:rFonts w:ascii="Verdana" w:hAnsi="Verdana"/>
                <w:sz w:val="18"/>
                <w:szCs w:val="10"/>
              </w:rPr>
              <w:t>er</w:t>
            </w:r>
            <w:r w:rsidRPr="001C6D67">
              <w:rPr>
                <w:rFonts w:ascii="Verdana" w:hAnsi="Verdana"/>
                <w:sz w:val="18"/>
                <w:szCs w:val="10"/>
              </w:rPr>
              <w:t xml:space="preserve">ence between UI-design, language and various browser </w:t>
            </w:r>
            <w:proofErr w:type="spellStart"/>
            <w:r w:rsidRPr="001C6D67">
              <w:rPr>
                <w:rFonts w:ascii="Verdana" w:hAnsi="Verdana"/>
                <w:sz w:val="18"/>
                <w:szCs w:val="10"/>
              </w:rPr>
              <w:t>apis</w:t>
            </w:r>
            <w:proofErr w:type="spellEnd"/>
          </w:p>
          <w:p w14:paraId="7FBC7555" w14:textId="48900CC1" w:rsidR="001C6D67" w:rsidRPr="001D2D1C" w:rsidRDefault="001C6D67" w:rsidP="001C6D67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3816BE55" w14:textId="77777777" w:rsidR="006E41F2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</w:p>
          <w:p w14:paraId="7BEE3948" w14:textId="5B909333" w:rsidR="001C6D67" w:rsidRPr="00887921" w:rsidRDefault="001C6D67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ILT</w:t>
            </w:r>
          </w:p>
        </w:tc>
      </w:tr>
      <w:tr w:rsidR="006E41F2" w:rsidRPr="00887921" w14:paraId="1EC42628" w14:textId="77777777" w:rsidTr="0044238E">
        <w:tc>
          <w:tcPr>
            <w:tcW w:w="1657" w:type="dxa"/>
          </w:tcPr>
          <w:p w14:paraId="7DECABCC" w14:textId="536E3F1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 w:rsidR="00AA1441"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 w:rsidR="00AA1441"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 w:rsidR="00AA1441">
              <w:rPr>
                <w:rFonts w:ascii="Verdana" w:hAnsi="Verdana"/>
                <w:sz w:val="18"/>
                <w:szCs w:val="10"/>
              </w:rPr>
              <w:t>45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7B87AB50" w14:textId="77777777" w:rsidR="006E41F2" w:rsidRPr="00887921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BC7D4E" w:rsidRPr="00887921" w14:paraId="1F6BF79F" w14:textId="77777777" w:rsidTr="00A11172">
        <w:tc>
          <w:tcPr>
            <w:tcW w:w="1657" w:type="dxa"/>
          </w:tcPr>
          <w:p w14:paraId="2C159E61" w14:textId="51281FB1" w:rsidR="00BC7D4E" w:rsidRDefault="00AA1441" w:rsidP="00BC7D4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2:45</w:t>
            </w:r>
            <w:r w:rsidR="00BC7D4E"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 w:rsidR="00BC7D4E">
              <w:rPr>
                <w:rFonts w:ascii="Verdana" w:hAnsi="Verdana"/>
                <w:sz w:val="18"/>
                <w:szCs w:val="10"/>
              </w:rPr>
              <w:t>to</w:t>
            </w:r>
          </w:p>
          <w:p w14:paraId="21D42688" w14:textId="25624D75" w:rsidR="00BC7D4E" w:rsidRDefault="00AA1441" w:rsidP="00BC7D4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="00BC7D4E"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494C8525" w14:textId="77777777" w:rsidR="00BC7D4E" w:rsidRDefault="00BC7D4E" w:rsidP="00BC7D4E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62D6EDD2" w14:textId="208BEF8B" w:rsidR="001C6D67" w:rsidRPr="006914DB" w:rsidRDefault="001C6D67" w:rsidP="006914DB">
            <w:pPr>
              <w:rPr>
                <w:rFonts w:ascii="Verdana" w:hAnsi="Verdana"/>
                <w:sz w:val="18"/>
                <w:szCs w:val="10"/>
              </w:rPr>
            </w:pPr>
            <w:bookmarkStart w:id="0" w:name="_GoBack"/>
            <w:bookmarkEnd w:id="0"/>
            <w:r w:rsidRPr="006914DB">
              <w:rPr>
                <w:rFonts w:ascii="Verdana" w:hAnsi="Verdana"/>
                <w:sz w:val="18"/>
                <w:szCs w:val="10"/>
              </w:rPr>
              <w:t>Hands-on</w:t>
            </w:r>
          </w:p>
        </w:tc>
        <w:tc>
          <w:tcPr>
            <w:tcW w:w="3857" w:type="dxa"/>
          </w:tcPr>
          <w:p w14:paraId="3371798B" w14:textId="77777777" w:rsidR="00BC7D4E" w:rsidRDefault="00BC7D4E" w:rsidP="00BC7D4E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196B7F36" w14:textId="5EA7114F" w:rsidR="001C6D67" w:rsidRDefault="001C6D67" w:rsidP="00BC7D4E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Live Examples with HTML, CSS and JavaScript</w:t>
            </w:r>
          </w:p>
          <w:p w14:paraId="6A6E76E4" w14:textId="72270418" w:rsidR="001C6D67" w:rsidRDefault="001C6D67" w:rsidP="00BC7D4E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1E22DB47" w14:textId="77777777" w:rsidR="00BC7D4E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</w:p>
          <w:p w14:paraId="2AD3EE5C" w14:textId="3A42EC57" w:rsidR="001C6D67" w:rsidRPr="00887921" w:rsidRDefault="001C6D67" w:rsidP="00BC7D4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ILT</w:t>
            </w:r>
          </w:p>
        </w:tc>
      </w:tr>
      <w:tr w:rsidR="00BC7D4E" w:rsidRPr="00887921" w14:paraId="78EE7FFD" w14:textId="77777777" w:rsidTr="00A11172">
        <w:tc>
          <w:tcPr>
            <w:tcW w:w="1657" w:type="dxa"/>
          </w:tcPr>
          <w:p w14:paraId="4A5A7FEF" w14:textId="5272ED4B" w:rsidR="00BC7D4E" w:rsidRDefault="00AA1441" w:rsidP="00BC7D4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="00BC7D4E"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 w:rsidR="00BC7D4E">
              <w:rPr>
                <w:rFonts w:ascii="Verdana" w:hAnsi="Verdana"/>
                <w:sz w:val="18"/>
                <w:szCs w:val="10"/>
              </w:rPr>
              <w:t>to</w:t>
            </w:r>
          </w:p>
          <w:p w14:paraId="2A860146" w14:textId="708ED538" w:rsidR="00BC7D4E" w:rsidRDefault="00AA1441" w:rsidP="00BC7D4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="00BC7D4E"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5920CBBB" w14:textId="77777777" w:rsidR="00BC7D4E" w:rsidRDefault="00BC7D4E" w:rsidP="001C6D67">
            <w:pPr>
              <w:rPr>
                <w:rFonts w:ascii="Verdana" w:hAnsi="Verdana"/>
                <w:sz w:val="18"/>
                <w:szCs w:val="10"/>
              </w:rPr>
            </w:pPr>
          </w:p>
          <w:p w14:paraId="71EBB6E3" w14:textId="5126EDDD" w:rsidR="001C6D67" w:rsidRPr="001C6D67" w:rsidRDefault="001C6D67" w:rsidP="001C6D67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3857" w:type="dxa"/>
          </w:tcPr>
          <w:p w14:paraId="7AD42835" w14:textId="458526DE" w:rsidR="00BC7D4E" w:rsidRPr="00824A4C" w:rsidRDefault="00BC7D4E" w:rsidP="001C6D67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3817824C" w14:textId="11D591F1" w:rsidR="00BC7D4E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</w:p>
        </w:tc>
      </w:tr>
      <w:tr w:rsidR="00BC7D4E" w:rsidRPr="00887921" w14:paraId="3451C343" w14:textId="77777777" w:rsidTr="00091E0F">
        <w:tc>
          <w:tcPr>
            <w:tcW w:w="1657" w:type="dxa"/>
          </w:tcPr>
          <w:p w14:paraId="0851C217" w14:textId="5B569280" w:rsidR="00BC7D4E" w:rsidRDefault="00AA1441" w:rsidP="00BC7D4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</w:t>
            </w:r>
            <w:r w:rsidR="00BC7D4E">
              <w:rPr>
                <w:rFonts w:ascii="Verdana" w:hAnsi="Verdana"/>
                <w:sz w:val="18"/>
                <w:szCs w:val="10"/>
              </w:rPr>
              <w:t>5</w:t>
            </w:r>
            <w:r w:rsidR="00BC7D4E"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 w:rsidR="00BC7D4E">
              <w:rPr>
                <w:rFonts w:ascii="Verdana" w:hAnsi="Verdana"/>
                <w:sz w:val="18"/>
                <w:szCs w:val="10"/>
              </w:rPr>
              <w:t>to</w:t>
            </w:r>
          </w:p>
          <w:p w14:paraId="2A241152" w14:textId="793BFD88" w:rsidR="00BC7D4E" w:rsidRPr="00E25A66" w:rsidRDefault="00AA1441" w:rsidP="00BC7D4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</w:t>
            </w:r>
            <w:r w:rsidR="00BC7D4E" w:rsidRPr="00E25A66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</w:t>
            </w:r>
            <w:r w:rsidR="00BC7D4E" w:rsidRPr="00E25A66">
              <w:rPr>
                <w:rFonts w:ascii="Verdana" w:hAnsi="Verdana"/>
                <w:sz w:val="18"/>
                <w:szCs w:val="10"/>
              </w:rPr>
              <w:t>0 PM</w:t>
            </w:r>
          </w:p>
        </w:tc>
        <w:tc>
          <w:tcPr>
            <w:tcW w:w="3736" w:type="dxa"/>
            <w:tcBorders>
              <w:top w:val="single" w:sz="4" w:space="0" w:color="auto"/>
            </w:tcBorders>
          </w:tcPr>
          <w:p w14:paraId="44B94384" w14:textId="5D80123F" w:rsidR="00BC7D4E" w:rsidRPr="00E25A66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3857" w:type="dxa"/>
            <w:tcBorders>
              <w:top w:val="single" w:sz="4" w:space="0" w:color="auto"/>
            </w:tcBorders>
          </w:tcPr>
          <w:p w14:paraId="125FF8CC" w14:textId="1548E85C" w:rsidR="00BC7D4E" w:rsidRPr="001C6D67" w:rsidRDefault="00BC7D4E" w:rsidP="001C6D67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</w:tcBorders>
          </w:tcPr>
          <w:p w14:paraId="06D8556C" w14:textId="2906D35C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</w:p>
        </w:tc>
      </w:tr>
    </w:tbl>
    <w:p w14:paraId="16067B1A" w14:textId="77777777" w:rsidR="00A11172" w:rsidRPr="00A11172" w:rsidRDefault="00A11172" w:rsidP="00A11172">
      <w:bookmarkStart w:id="1" w:name="_Toc689585"/>
      <w:bookmarkEnd w:id="1"/>
    </w:p>
    <w:sectPr w:rsidR="00A11172" w:rsidRPr="00A11172" w:rsidSect="00A1117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23836" w14:textId="77777777" w:rsidR="007A4A25" w:rsidRDefault="007A4A25" w:rsidP="00E653C0">
      <w:pPr>
        <w:spacing w:after="0" w:line="240" w:lineRule="auto"/>
      </w:pPr>
      <w:r>
        <w:separator/>
      </w:r>
    </w:p>
  </w:endnote>
  <w:endnote w:type="continuationSeparator" w:id="0">
    <w:p w14:paraId="6232D5B1" w14:textId="77777777" w:rsidR="007A4A25" w:rsidRDefault="007A4A25" w:rsidP="00E6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FEF5" w14:textId="1F23DEE0" w:rsidR="00A11172" w:rsidRPr="00A11172" w:rsidRDefault="00A11172">
    <w:pPr>
      <w:pStyle w:val="Footer"/>
      <w:rPr>
        <w:rFonts w:ascii="Verdana" w:hAnsi="Verdana"/>
        <w:color w:val="A6A6A6" w:themeColor="background1" w:themeShade="A6"/>
        <w:sz w:val="18"/>
        <w:szCs w:val="18"/>
      </w:rPr>
    </w:pPr>
    <w:r w:rsidRPr="00A11172">
      <w:rPr>
        <w:rFonts w:ascii="Verdana" w:hAnsi="Verdana"/>
        <w:color w:val="A6A6A6" w:themeColor="background1" w:themeShade="A6"/>
        <w:sz w:val="18"/>
        <w:szCs w:val="18"/>
      </w:rPr>
      <w:t xml:space="preserve">© 2018 </w:t>
    </w:r>
    <w:proofErr w:type="spellStart"/>
    <w:r w:rsidRPr="00A11172">
      <w:rPr>
        <w:rFonts w:ascii="Verdana" w:hAnsi="Verdana"/>
        <w:color w:val="A6A6A6" w:themeColor="background1" w:themeShade="A6"/>
        <w:sz w:val="18"/>
        <w:szCs w:val="18"/>
      </w:rPr>
      <w:t>DarkMatter</w:t>
    </w:r>
    <w:proofErr w:type="spellEnd"/>
    <w:r w:rsidRPr="00A11172">
      <w:rPr>
        <w:rFonts w:ascii="Verdana" w:hAnsi="Verdana"/>
        <w:color w:val="A6A6A6" w:themeColor="background1" w:themeShade="A6"/>
        <w:sz w:val="18"/>
        <w:szCs w:val="18"/>
      </w:rPr>
      <w:t>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00253" w14:textId="77777777" w:rsidR="007A4A25" w:rsidRDefault="007A4A25" w:rsidP="00E653C0">
      <w:pPr>
        <w:spacing w:after="0" w:line="240" w:lineRule="auto"/>
      </w:pPr>
      <w:r>
        <w:separator/>
      </w:r>
    </w:p>
  </w:footnote>
  <w:footnote w:type="continuationSeparator" w:id="0">
    <w:p w14:paraId="37833C41" w14:textId="77777777" w:rsidR="007A4A25" w:rsidRDefault="007A4A25" w:rsidP="00E65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0F57"/>
    <w:multiLevelType w:val="hybridMultilevel"/>
    <w:tmpl w:val="6AFE1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0469E"/>
    <w:multiLevelType w:val="hybridMultilevel"/>
    <w:tmpl w:val="A7142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500C0D"/>
    <w:multiLevelType w:val="hybridMultilevel"/>
    <w:tmpl w:val="2474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E62F0"/>
    <w:multiLevelType w:val="hybridMultilevel"/>
    <w:tmpl w:val="79DEC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7208F"/>
    <w:multiLevelType w:val="hybridMultilevel"/>
    <w:tmpl w:val="7C96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550F0"/>
    <w:multiLevelType w:val="hybridMultilevel"/>
    <w:tmpl w:val="AF46B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57A52"/>
    <w:multiLevelType w:val="hybridMultilevel"/>
    <w:tmpl w:val="031A6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9620B"/>
    <w:multiLevelType w:val="hybridMultilevel"/>
    <w:tmpl w:val="22383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B4853"/>
    <w:multiLevelType w:val="hybridMultilevel"/>
    <w:tmpl w:val="52C81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0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FD7EB1"/>
    <w:multiLevelType w:val="hybridMultilevel"/>
    <w:tmpl w:val="44B4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E58C7"/>
    <w:multiLevelType w:val="hybridMultilevel"/>
    <w:tmpl w:val="18A0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B72DA"/>
    <w:multiLevelType w:val="hybridMultilevel"/>
    <w:tmpl w:val="E68C1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8"/>
  </w:num>
  <w:num w:numId="5">
    <w:abstractNumId w:val="11"/>
  </w:num>
  <w:num w:numId="6">
    <w:abstractNumId w:val="7"/>
  </w:num>
  <w:num w:numId="7">
    <w:abstractNumId w:val="3"/>
  </w:num>
  <w:num w:numId="8">
    <w:abstractNumId w:val="0"/>
  </w:num>
  <w:num w:numId="9">
    <w:abstractNumId w:val="12"/>
  </w:num>
  <w:num w:numId="10">
    <w:abstractNumId w:val="6"/>
  </w:num>
  <w:num w:numId="11">
    <w:abstractNumId w:val="2"/>
  </w:num>
  <w:num w:numId="12">
    <w:abstractNumId w:val="1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F9"/>
    <w:rsid w:val="00020FC9"/>
    <w:rsid w:val="000411DF"/>
    <w:rsid w:val="00045269"/>
    <w:rsid w:val="000802A3"/>
    <w:rsid w:val="000804FD"/>
    <w:rsid w:val="0008174B"/>
    <w:rsid w:val="00083337"/>
    <w:rsid w:val="00091E0F"/>
    <w:rsid w:val="000B5E2F"/>
    <w:rsid w:val="000C1C28"/>
    <w:rsid w:val="000E60D4"/>
    <w:rsid w:val="000F23BE"/>
    <w:rsid w:val="00100367"/>
    <w:rsid w:val="0012124D"/>
    <w:rsid w:val="00136DDD"/>
    <w:rsid w:val="00140629"/>
    <w:rsid w:val="0015691F"/>
    <w:rsid w:val="00165112"/>
    <w:rsid w:val="00180847"/>
    <w:rsid w:val="00184A71"/>
    <w:rsid w:val="00186A76"/>
    <w:rsid w:val="001A0417"/>
    <w:rsid w:val="001A70F2"/>
    <w:rsid w:val="001B64C1"/>
    <w:rsid w:val="001C0D43"/>
    <w:rsid w:val="001C6D67"/>
    <w:rsid w:val="001D2D1C"/>
    <w:rsid w:val="0022192D"/>
    <w:rsid w:val="002437EF"/>
    <w:rsid w:val="00246C13"/>
    <w:rsid w:val="002974C8"/>
    <w:rsid w:val="002A6C5C"/>
    <w:rsid w:val="002C5772"/>
    <w:rsid w:val="002F3887"/>
    <w:rsid w:val="002F6517"/>
    <w:rsid w:val="00301A06"/>
    <w:rsid w:val="003161E7"/>
    <w:rsid w:val="003F5866"/>
    <w:rsid w:val="00416074"/>
    <w:rsid w:val="004160FB"/>
    <w:rsid w:val="00421B3E"/>
    <w:rsid w:val="00426F3F"/>
    <w:rsid w:val="00432CE3"/>
    <w:rsid w:val="00444828"/>
    <w:rsid w:val="00450BBF"/>
    <w:rsid w:val="00451DE1"/>
    <w:rsid w:val="00492716"/>
    <w:rsid w:val="004A25F9"/>
    <w:rsid w:val="004F3571"/>
    <w:rsid w:val="004F392D"/>
    <w:rsid w:val="00542F7A"/>
    <w:rsid w:val="00576B76"/>
    <w:rsid w:val="00586D8C"/>
    <w:rsid w:val="00594488"/>
    <w:rsid w:val="005C75F6"/>
    <w:rsid w:val="005D71CD"/>
    <w:rsid w:val="005F008B"/>
    <w:rsid w:val="005F3C87"/>
    <w:rsid w:val="005F7B00"/>
    <w:rsid w:val="006135D4"/>
    <w:rsid w:val="006512AE"/>
    <w:rsid w:val="006778E3"/>
    <w:rsid w:val="006914DB"/>
    <w:rsid w:val="006B4091"/>
    <w:rsid w:val="006B6867"/>
    <w:rsid w:val="006D1202"/>
    <w:rsid w:val="006D37E8"/>
    <w:rsid w:val="006D3FD3"/>
    <w:rsid w:val="006E41F2"/>
    <w:rsid w:val="00710767"/>
    <w:rsid w:val="00717B27"/>
    <w:rsid w:val="0073372F"/>
    <w:rsid w:val="007A4A25"/>
    <w:rsid w:val="007E363C"/>
    <w:rsid w:val="00824A4C"/>
    <w:rsid w:val="008327CF"/>
    <w:rsid w:val="00862F09"/>
    <w:rsid w:val="00873804"/>
    <w:rsid w:val="00875493"/>
    <w:rsid w:val="00887921"/>
    <w:rsid w:val="00887A91"/>
    <w:rsid w:val="008B4CD5"/>
    <w:rsid w:val="008B678D"/>
    <w:rsid w:val="008E68A6"/>
    <w:rsid w:val="008E7114"/>
    <w:rsid w:val="009168AF"/>
    <w:rsid w:val="00922D81"/>
    <w:rsid w:val="0096777A"/>
    <w:rsid w:val="00974552"/>
    <w:rsid w:val="009A43EF"/>
    <w:rsid w:val="009B24E6"/>
    <w:rsid w:val="009B658F"/>
    <w:rsid w:val="009C36C5"/>
    <w:rsid w:val="009F7E10"/>
    <w:rsid w:val="00A11172"/>
    <w:rsid w:val="00A518CA"/>
    <w:rsid w:val="00A71ECB"/>
    <w:rsid w:val="00A85CE1"/>
    <w:rsid w:val="00AA1441"/>
    <w:rsid w:val="00AA16F0"/>
    <w:rsid w:val="00AB2C13"/>
    <w:rsid w:val="00AF27BE"/>
    <w:rsid w:val="00B229CF"/>
    <w:rsid w:val="00B73C61"/>
    <w:rsid w:val="00B74590"/>
    <w:rsid w:val="00BA4112"/>
    <w:rsid w:val="00BB6D67"/>
    <w:rsid w:val="00BC7D4E"/>
    <w:rsid w:val="00BD63E1"/>
    <w:rsid w:val="00C063BB"/>
    <w:rsid w:val="00C20110"/>
    <w:rsid w:val="00C47447"/>
    <w:rsid w:val="00C7287A"/>
    <w:rsid w:val="00C84E8D"/>
    <w:rsid w:val="00C85251"/>
    <w:rsid w:val="00CA722F"/>
    <w:rsid w:val="00CB43AA"/>
    <w:rsid w:val="00CC691B"/>
    <w:rsid w:val="00CF2400"/>
    <w:rsid w:val="00D00B84"/>
    <w:rsid w:val="00D22A04"/>
    <w:rsid w:val="00D25B00"/>
    <w:rsid w:val="00D340CC"/>
    <w:rsid w:val="00D717E8"/>
    <w:rsid w:val="00D92464"/>
    <w:rsid w:val="00DA25BD"/>
    <w:rsid w:val="00DA6894"/>
    <w:rsid w:val="00DC35FF"/>
    <w:rsid w:val="00E235E0"/>
    <w:rsid w:val="00E25A66"/>
    <w:rsid w:val="00E4321D"/>
    <w:rsid w:val="00E541C4"/>
    <w:rsid w:val="00E55C29"/>
    <w:rsid w:val="00E653C0"/>
    <w:rsid w:val="00E8267E"/>
    <w:rsid w:val="00E930ED"/>
    <w:rsid w:val="00E96235"/>
    <w:rsid w:val="00EB318B"/>
    <w:rsid w:val="00EC4394"/>
    <w:rsid w:val="00EE7A97"/>
    <w:rsid w:val="00F01492"/>
    <w:rsid w:val="00F16B37"/>
    <w:rsid w:val="00F33C94"/>
    <w:rsid w:val="00F421C1"/>
    <w:rsid w:val="00F5245D"/>
    <w:rsid w:val="00F61137"/>
    <w:rsid w:val="00FC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EDF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an%20Gali\AppData\Roaming\Microsoft\Templates\White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52BC6-0C82-5E4D-8942-C6B171A36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\Users\Kalyan Gali\AppData\Roaming\Microsoft\Templates\Whitepaper.dotx</Template>
  <TotalTime>0</TotalTime>
  <Pages>2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Learning Passport</cp:keywords>
  <dc:description/>
  <cp:lastModifiedBy/>
  <cp:revision>1</cp:revision>
  <dcterms:created xsi:type="dcterms:W3CDTF">2019-08-27T08:43:00Z</dcterms:created>
  <dcterms:modified xsi:type="dcterms:W3CDTF">2019-10-07T12:49:00Z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2019-03-08T20:44:40.1316470Z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94725049-a226-494f-a6f4-ef4bb92fbe53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