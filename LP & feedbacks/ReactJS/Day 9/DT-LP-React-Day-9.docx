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w15="http://schemas.microsoft.com/office/word/2012/wordml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2958A" w14:textId="044A3880" w:rsidR="003A4EBF" w:rsidRDefault="00A6239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B3415A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  <w:p w14:paraId="3FC75A80" w14:textId="77777777" w:rsidR="00D610AC" w:rsidRPr="00594488" w:rsidRDefault="00D610A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3CA2958A" w14:textId="044A3880" w:rsidR="003A4EBF" w:rsidRDefault="00A62398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B3415A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9</w:t>
                      </w:r>
                    </w:p>
                    <w:p w14:paraId="3FC75A80" w14:textId="77777777" w:rsidR="00D610AC" w:rsidRPr="00594488" w:rsidRDefault="00D610AC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04C25E34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B3415A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04C25E34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B3415A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239CD40E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B3415A">
              <w:rPr>
                <w:rFonts w:ascii="Verdana" w:hAnsi="Verdana"/>
                <w:sz w:val="18"/>
                <w:szCs w:val="10"/>
              </w:rPr>
              <w:t>8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0F146EF6" w:rsidR="00C90A9E" w:rsidRPr="00D610AC" w:rsidRDefault="00587CDB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SPA (Single Page Application) challenges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1DF17ADB" w14:textId="77777777" w:rsidR="00672194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Multi-page web UI</w:t>
            </w:r>
          </w:p>
          <w:p w14:paraId="102AB5F7" w14:textId="77777777" w:rsidR="00587CDB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Page UI</w:t>
            </w:r>
          </w:p>
          <w:p w14:paraId="223DB201" w14:textId="77777777" w:rsidR="00587CDB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&amp; Cons</w:t>
            </w:r>
          </w:p>
          <w:p w14:paraId="33F245FB" w14:textId="7C8C27B0" w:rsidR="00587CDB" w:rsidRPr="00D610AC" w:rsidRDefault="00587CDB" w:rsidP="00587CD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33E299F2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10E66AD0" w14:textId="77777777" w:rsidR="002F0330" w:rsidRDefault="002F0330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5F10EB8F" w:rsidR="00A62398" w:rsidRPr="00A62398" w:rsidRDefault="00587CDB" w:rsidP="00A6239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(routing</w:t>
            </w:r>
            <w:r w:rsidRPr="00587CDB">
              <w:rPr>
                <w:rFonts w:ascii="Verdana" w:hAnsi="Verdana"/>
                <w:sz w:val="18"/>
                <w:szCs w:val="10"/>
              </w:rPr>
              <w:t>)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2729BC5F" w14:textId="77777777" w:rsidR="00672194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SPA with react-routing</w:t>
            </w:r>
          </w:p>
          <w:p w14:paraId="4798C3FC" w14:textId="6CB29E9A" w:rsidR="00587CDB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Redirects</w:t>
            </w:r>
          </w:p>
          <w:p w14:paraId="678D1620" w14:textId="77777777" w:rsidR="00587CDB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Private &amp; public routes</w:t>
            </w:r>
          </w:p>
          <w:p w14:paraId="70BE5C37" w14:textId="71996BEC" w:rsidR="00587CDB" w:rsidRPr="00034D7E" w:rsidRDefault="00587CDB" w:rsidP="00587CDB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Nested Routing</w:t>
            </w: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2A96ADE1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0CEEE063" w:rsidR="006E41F2" w:rsidRPr="000F23BE" w:rsidRDefault="00871341" w:rsidP="009E043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Recap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11FDD2CF" w:rsidR="00A62398" w:rsidRPr="00F43A18" w:rsidRDefault="00587CDB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(routing</w:t>
            </w:r>
            <w:r w:rsidRPr="00587CDB">
              <w:rPr>
                <w:rFonts w:ascii="Verdana" w:hAnsi="Verdana"/>
                <w:sz w:val="18"/>
                <w:szCs w:val="10"/>
              </w:rPr>
              <w:t>)</w:t>
            </w:r>
            <w:r>
              <w:rPr>
                <w:rFonts w:ascii="Verdana" w:hAnsi="Verdana"/>
                <w:sz w:val="18"/>
                <w:szCs w:val="10"/>
              </w:rPr>
              <w:t xml:space="preserve"> - Exer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0"/>
              </w:rPr>
              <w:t>cise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FBC7555" w14:textId="3D62CA76" w:rsidR="00D67774" w:rsidRPr="001D2D1C" w:rsidRDefault="00587CDB" w:rsidP="00D67774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Live-code with Example</w:t>
            </w:r>
          </w:p>
        </w:tc>
        <w:tc>
          <w:tcPr>
            <w:tcW w:w="2232" w:type="dxa"/>
          </w:tcPr>
          <w:p w14:paraId="4B3540F4" w14:textId="77777777" w:rsidR="00D67774" w:rsidRDefault="00D67774" w:rsidP="006E41F2">
            <w:pPr>
              <w:rPr>
                <w:rFonts w:ascii="Verdana" w:hAnsi="Verdana"/>
                <w:sz w:val="18"/>
                <w:szCs w:val="10"/>
              </w:rPr>
            </w:pPr>
          </w:p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7023DFC7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5509BB43" w:rsidR="00A62398" w:rsidRPr="00A62398" w:rsidRDefault="007F2009" w:rsidP="00D67774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01957D76" w14:textId="7161E562" w:rsidR="00A6239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7F2009"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</w:p>
          <w:p w14:paraId="7AD42835" w14:textId="05F7B2B6" w:rsidR="00D610AC" w:rsidRPr="00F43A18" w:rsidRDefault="00D610AC" w:rsidP="00F43A18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5EFAD6F5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AEA"/>
    <w:multiLevelType w:val="hybridMultilevel"/>
    <w:tmpl w:val="81C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4D7E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32979"/>
    <w:rsid w:val="002437EF"/>
    <w:rsid w:val="00246C13"/>
    <w:rsid w:val="00246C65"/>
    <w:rsid w:val="00270471"/>
    <w:rsid w:val="002974C8"/>
    <w:rsid w:val="002A001B"/>
    <w:rsid w:val="002A6C5C"/>
    <w:rsid w:val="002C5772"/>
    <w:rsid w:val="002E2602"/>
    <w:rsid w:val="002F0330"/>
    <w:rsid w:val="002F3887"/>
    <w:rsid w:val="002F6517"/>
    <w:rsid w:val="00301A06"/>
    <w:rsid w:val="003161E7"/>
    <w:rsid w:val="003A4EBF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87CDB"/>
    <w:rsid w:val="00594488"/>
    <w:rsid w:val="005C75F6"/>
    <w:rsid w:val="005D71CD"/>
    <w:rsid w:val="005E0A4D"/>
    <w:rsid w:val="005E65FE"/>
    <w:rsid w:val="005F008B"/>
    <w:rsid w:val="005F3C87"/>
    <w:rsid w:val="006135D4"/>
    <w:rsid w:val="006512AE"/>
    <w:rsid w:val="00672194"/>
    <w:rsid w:val="00675C9D"/>
    <w:rsid w:val="006778E3"/>
    <w:rsid w:val="006B4091"/>
    <w:rsid w:val="006B6867"/>
    <w:rsid w:val="006D1202"/>
    <w:rsid w:val="006D37E8"/>
    <w:rsid w:val="006D3FD3"/>
    <w:rsid w:val="006E41F2"/>
    <w:rsid w:val="00710767"/>
    <w:rsid w:val="00712156"/>
    <w:rsid w:val="00717B27"/>
    <w:rsid w:val="0073372F"/>
    <w:rsid w:val="007E363C"/>
    <w:rsid w:val="007F2009"/>
    <w:rsid w:val="00811E11"/>
    <w:rsid w:val="00824A4C"/>
    <w:rsid w:val="008327CF"/>
    <w:rsid w:val="00862F09"/>
    <w:rsid w:val="00871341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E0433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D5780"/>
    <w:rsid w:val="00AF27BE"/>
    <w:rsid w:val="00B229CF"/>
    <w:rsid w:val="00B3415A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15FE6"/>
    <w:rsid w:val="00D22A04"/>
    <w:rsid w:val="00D25B00"/>
    <w:rsid w:val="00D33619"/>
    <w:rsid w:val="00D340CC"/>
    <w:rsid w:val="00D610AC"/>
    <w:rsid w:val="00D67774"/>
    <w:rsid w:val="00D717E8"/>
    <w:rsid w:val="00D92464"/>
    <w:rsid w:val="00DA25BD"/>
    <w:rsid w:val="00DA6894"/>
    <w:rsid w:val="00DC35FF"/>
    <w:rsid w:val="00DE6D84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8332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0A57-AC3B-EF4D-B90D-3B9346C1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