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w15="http://schemas.microsoft.com/office/word/2012/wordml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550E20EB" w:rsidR="00A62398" w:rsidRPr="00594488" w:rsidRDefault="00A62398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4923EA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550E20EB" w:rsidR="00A62398" w:rsidRPr="00594488" w:rsidRDefault="00A62398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4923EA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6D1DF4B0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C90A9E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6D1DF4B0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C90A9E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2411649F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4B568A">
              <w:rPr>
                <w:rFonts w:ascii="Verdana" w:hAnsi="Verdana"/>
                <w:sz w:val="18"/>
                <w:szCs w:val="10"/>
              </w:rPr>
              <w:t>3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D92DF43" w14:textId="36E8950F" w:rsidR="006D37E8" w:rsidRPr="00C90A9E" w:rsidRDefault="00C90A9E" w:rsidP="00C90A9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c</w:t>
            </w:r>
            <w:r w:rsidRPr="00C90A9E">
              <w:rPr>
                <w:rFonts w:ascii="Verdana" w:hAnsi="Verdana"/>
                <w:sz w:val="18"/>
                <w:szCs w:val="10"/>
              </w:rPr>
              <w:t>ase-study (level-1: introduction)</w:t>
            </w:r>
          </w:p>
          <w:p w14:paraId="58A7AF05" w14:textId="754F483A" w:rsidR="00C90A9E" w:rsidRPr="00C90A9E" w:rsidRDefault="00C90A9E" w:rsidP="00C90A9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33F245FB" w14:textId="644E624D" w:rsidR="00F43A18" w:rsidRPr="00C20110" w:rsidRDefault="00C90A9E" w:rsidP="00C90A9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Real-time app with React core concepts </w:t>
            </w: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23310921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50AC8FC6" w14:textId="77777777" w:rsidR="00C90A9E" w:rsidRDefault="00C90A9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6073AC79" w:rsidR="00A62398" w:rsidRPr="00A62398" w:rsidRDefault="00C90A9E" w:rsidP="00A62398">
            <w:pPr>
              <w:rPr>
                <w:rFonts w:ascii="Verdana" w:hAnsi="Verdana"/>
                <w:sz w:val="18"/>
                <w:szCs w:val="10"/>
              </w:rPr>
            </w:pPr>
            <w:r w:rsidRPr="00C90A9E">
              <w:rPr>
                <w:rFonts w:ascii="Verdana" w:hAnsi="Verdana"/>
                <w:sz w:val="18"/>
                <w:szCs w:val="10"/>
              </w:rPr>
              <w:t>case-study ( level-2 : with multiple components)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70DB2824" w14:textId="77777777" w:rsidR="00F43A18" w:rsidRDefault="00C90A9E" w:rsidP="00C90A9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Same app extended with multiple UI components to understand component UI arch</w:t>
            </w:r>
          </w:p>
          <w:p w14:paraId="70BE5C37" w14:textId="399B0569" w:rsidR="00C90A9E" w:rsidRPr="00A62398" w:rsidRDefault="00C90A9E" w:rsidP="00C90A9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65B92AB8" w:rsidR="006E41F2" w:rsidRPr="000F23BE" w:rsidRDefault="001B64C1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Recapping </w:t>
            </w:r>
            <w:r w:rsidR="00F43A18">
              <w:rPr>
                <w:rFonts w:ascii="Verdana" w:hAnsi="Verdana"/>
                <w:sz w:val="18"/>
                <w:szCs w:val="10"/>
              </w:rPr>
              <w:t>React.js core concepts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5CC4229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467E2841" w:rsidR="00A62398" w:rsidRPr="00F43A18" w:rsidRDefault="00C90A9E" w:rsidP="00F43A18">
            <w:pPr>
              <w:rPr>
                <w:rFonts w:ascii="Verdana" w:hAnsi="Verdana"/>
                <w:sz w:val="18"/>
                <w:szCs w:val="10"/>
              </w:rPr>
            </w:pPr>
            <w:r w:rsidRPr="00C90A9E">
              <w:rPr>
                <w:rFonts w:ascii="Verdana" w:hAnsi="Verdana"/>
                <w:sz w:val="18"/>
                <w:szCs w:val="10"/>
              </w:rPr>
              <w:t>case-study ( level-2 : with multiple components)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163D9022" w14:textId="77777777" w:rsidR="00C90A9E" w:rsidRDefault="00C90A9E" w:rsidP="00C90A9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Same app extended with multiple UI components to understand component UI arch</w:t>
            </w:r>
          </w:p>
          <w:p w14:paraId="7FBC7555" w14:textId="4870277B" w:rsidR="00F43A18" w:rsidRPr="001D2D1C" w:rsidRDefault="00F43A1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43A954FF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67B63929" w:rsidR="00A62398" w:rsidRPr="00A62398" w:rsidRDefault="007F2009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7AD42835" w14:textId="05F7B2B6" w:rsidR="00A62398" w:rsidRPr="00F43A1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7F2009">
              <w:rPr>
                <w:rFonts w:ascii="Verdana" w:hAnsi="Verdana"/>
                <w:sz w:val="18"/>
                <w:szCs w:val="10"/>
              </w:rPr>
              <w:t>QA</w:t>
            </w:r>
            <w:bookmarkStart w:id="0" w:name="_GoBack"/>
            <w:bookmarkEnd w:id="0"/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1849140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437EF"/>
    <w:rsid w:val="00246C13"/>
    <w:rsid w:val="00270471"/>
    <w:rsid w:val="002974C8"/>
    <w:rsid w:val="002A001B"/>
    <w:rsid w:val="002A6C5C"/>
    <w:rsid w:val="002C5772"/>
    <w:rsid w:val="002E260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512AE"/>
    <w:rsid w:val="006778E3"/>
    <w:rsid w:val="006B4091"/>
    <w:rsid w:val="006B6867"/>
    <w:rsid w:val="006D1202"/>
    <w:rsid w:val="006D37E8"/>
    <w:rsid w:val="006D3FD3"/>
    <w:rsid w:val="006E41F2"/>
    <w:rsid w:val="00710767"/>
    <w:rsid w:val="00717B27"/>
    <w:rsid w:val="0073372F"/>
    <w:rsid w:val="007E363C"/>
    <w:rsid w:val="007F2009"/>
    <w:rsid w:val="00811E11"/>
    <w:rsid w:val="00824A4C"/>
    <w:rsid w:val="008327CF"/>
    <w:rsid w:val="00862F09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22A04"/>
    <w:rsid w:val="00D25B00"/>
    <w:rsid w:val="00D33619"/>
    <w:rsid w:val="00D340CC"/>
    <w:rsid w:val="00D717E8"/>
    <w:rsid w:val="00D92464"/>
    <w:rsid w:val="00DA25BD"/>
    <w:rsid w:val="00DA6894"/>
    <w:rsid w:val="00DC35FF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97F1-BCA3-824B-A40B-C163F8B3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