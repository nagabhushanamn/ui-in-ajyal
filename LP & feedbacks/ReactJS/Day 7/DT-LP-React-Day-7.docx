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w15="http://schemas.microsoft.com/office/word/2012/wordml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444FA321" w:rsidR="00A62398" w:rsidRDefault="00A6239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3A4EBF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  <w:p w14:paraId="3CA2958A" w14:textId="77777777" w:rsidR="003A4EBF" w:rsidRDefault="003A4EB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3FC75A80" w14:textId="77777777" w:rsidR="00D610AC" w:rsidRPr="00594488" w:rsidRDefault="00D610A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444FA321" w:rsidR="00A62398" w:rsidRDefault="00A62398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3A4EBF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7</w:t>
                      </w:r>
                    </w:p>
                    <w:p w14:paraId="3CA2958A" w14:textId="77777777" w:rsidR="003A4EBF" w:rsidRDefault="003A4EB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3FC75A80" w14:textId="77777777" w:rsidR="00D610AC" w:rsidRPr="00594488" w:rsidRDefault="00D610AC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64945CE9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3A4EB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64945CE9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3A4EB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0BAE00CA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E8332E">
              <w:rPr>
                <w:rFonts w:ascii="Verdana" w:hAnsi="Verdana"/>
                <w:sz w:val="18"/>
                <w:szCs w:val="10"/>
              </w:rPr>
              <w:t>6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2E6B8A03" w:rsidR="00C90A9E" w:rsidRPr="00D610AC" w:rsidRDefault="00D15FE6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(multiple components</w:t>
            </w:r>
            <w:r w:rsidRPr="00D15FE6">
              <w:rPr>
                <w:rFonts w:ascii="Verdana" w:hAnsi="Verdana"/>
                <w:sz w:val="18"/>
                <w:szCs w:val="10"/>
              </w:rPr>
              <w:t>)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098089FB" w14:textId="21C49A78" w:rsidR="002F0330" w:rsidRPr="002F0330" w:rsidRDefault="002F0330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F0330">
              <w:rPr>
                <w:sz w:val="20"/>
                <w:szCs w:val="20"/>
              </w:rPr>
              <w:t>nter-component communication</w:t>
            </w:r>
          </w:p>
          <w:p w14:paraId="233A08A0" w14:textId="4E8053D6" w:rsidR="002F0330" w:rsidRPr="002F0330" w:rsidRDefault="002F0330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0330">
              <w:rPr>
                <w:sz w:val="20"/>
                <w:szCs w:val="20"/>
              </w:rPr>
              <w:t>Context</w:t>
            </w:r>
          </w:p>
          <w:p w14:paraId="60AF2D54" w14:textId="77777777" w:rsidR="00D610AC" w:rsidRDefault="002F0330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0330">
              <w:rPr>
                <w:sz w:val="20"/>
                <w:szCs w:val="20"/>
              </w:rPr>
              <w:t xml:space="preserve">When to use context </w:t>
            </w:r>
          </w:p>
          <w:p w14:paraId="33F245FB" w14:textId="72DE200C" w:rsidR="00871341" w:rsidRPr="00D610AC" w:rsidRDefault="00871341" w:rsidP="0087134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1A2D7878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10E66AD0" w14:textId="77777777" w:rsidR="002F0330" w:rsidRDefault="002F0330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729C60E3" w:rsidR="00A62398" w:rsidRPr="00A62398" w:rsidRDefault="002F0330" w:rsidP="00A6239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(multiple components</w:t>
            </w:r>
            <w:r w:rsidRPr="00D15FE6">
              <w:rPr>
                <w:rFonts w:ascii="Verdana" w:hAnsi="Verdana"/>
                <w:sz w:val="18"/>
                <w:szCs w:val="10"/>
              </w:rPr>
              <w:t>)</w:t>
            </w:r>
            <w:r>
              <w:rPr>
                <w:rFonts w:ascii="Verdana" w:hAnsi="Verdana"/>
                <w:sz w:val="18"/>
                <w:szCs w:val="10"/>
              </w:rPr>
              <w:t>–</w:t>
            </w:r>
            <w:r w:rsidR="00D610AC">
              <w:rPr>
                <w:rFonts w:ascii="Verdana" w:hAnsi="Verdana"/>
                <w:sz w:val="18"/>
                <w:szCs w:val="10"/>
              </w:rPr>
              <w:t>hands on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2BB05077" w14:textId="77777777" w:rsidR="002F0330" w:rsidRDefault="00D610AC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Live-code </w:t>
            </w:r>
            <w:r w:rsidR="002F0330">
              <w:rPr>
                <w:sz w:val="20"/>
                <w:szCs w:val="20"/>
              </w:rPr>
              <w:t>I</w:t>
            </w:r>
            <w:r w:rsidR="002F0330" w:rsidRPr="002F0330">
              <w:rPr>
                <w:sz w:val="20"/>
                <w:szCs w:val="20"/>
              </w:rPr>
              <w:t>nter-component communication</w:t>
            </w:r>
          </w:p>
          <w:p w14:paraId="260BBF00" w14:textId="5145140B" w:rsidR="002F0330" w:rsidRDefault="002F0330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unidirectional data-flow</w:t>
            </w:r>
          </w:p>
          <w:p w14:paraId="621ECD20" w14:textId="2A940F32" w:rsidR="002F0330" w:rsidRPr="002F0330" w:rsidRDefault="002F0330" w:rsidP="002F033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 – practical use</w:t>
            </w:r>
          </w:p>
          <w:p w14:paraId="70BE5C37" w14:textId="634F9C22" w:rsidR="00C90A9E" w:rsidRPr="00034D7E" w:rsidRDefault="00C90A9E" w:rsidP="002F0330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0CEEE063" w:rsidR="006E41F2" w:rsidRPr="000F23BE" w:rsidRDefault="00871341" w:rsidP="009E043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Recap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54A3E3EB" w:rsidR="00A62398" w:rsidRPr="00F43A18" w:rsidRDefault="002F0330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(component common logic</w:t>
            </w:r>
            <w:r w:rsidRPr="002F0330">
              <w:rPr>
                <w:rFonts w:ascii="Verdana" w:hAnsi="Verdana"/>
                <w:sz w:val="18"/>
                <w:szCs w:val="10"/>
              </w:rPr>
              <w:t>)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C4B896D" w14:textId="77777777" w:rsidR="002F0330" w:rsidRPr="002F0330" w:rsidRDefault="002F0330" w:rsidP="002F0330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2F0330">
              <w:rPr>
                <w:rFonts w:ascii="Verdana" w:hAnsi="Verdana"/>
                <w:sz w:val="18"/>
                <w:szCs w:val="10"/>
              </w:rPr>
              <w:t>Container components</w:t>
            </w:r>
          </w:p>
          <w:p w14:paraId="28E4115C" w14:textId="341950DB" w:rsidR="002F0330" w:rsidRPr="002F0330" w:rsidRDefault="002F0330" w:rsidP="002F0330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2F0330">
              <w:rPr>
                <w:rFonts w:ascii="Verdana" w:hAnsi="Verdana"/>
                <w:sz w:val="18"/>
                <w:szCs w:val="10"/>
              </w:rPr>
              <w:t>Inheritance vs. Composition</w:t>
            </w:r>
          </w:p>
          <w:p w14:paraId="507ACC84" w14:textId="0F6FF5F7" w:rsidR="002F0330" w:rsidRPr="002F0330" w:rsidRDefault="002F0330" w:rsidP="002F0330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2F0330">
              <w:rPr>
                <w:rFonts w:ascii="Verdana" w:hAnsi="Verdana"/>
                <w:sz w:val="18"/>
                <w:szCs w:val="10"/>
              </w:rPr>
              <w:t>Higher-Order-programming</w:t>
            </w:r>
          </w:p>
          <w:p w14:paraId="553BADF1" w14:textId="77777777" w:rsidR="00D610AC" w:rsidRDefault="002F0330" w:rsidP="002F0330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2F0330">
              <w:rPr>
                <w:rFonts w:ascii="Verdana" w:hAnsi="Verdana"/>
                <w:sz w:val="18"/>
                <w:szCs w:val="10"/>
              </w:rPr>
              <w:t>Higher-Order-components</w:t>
            </w:r>
          </w:p>
          <w:p w14:paraId="7FBC7555" w14:textId="64D939F2" w:rsidR="002F0330" w:rsidRPr="001D2D1C" w:rsidRDefault="002F0330" w:rsidP="002F033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3EB19BDB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66290316" w:rsidR="00A62398" w:rsidRPr="00A62398" w:rsidRDefault="007F2009" w:rsidP="00E2360F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01957D76" w14:textId="4E685DB9" w:rsidR="00A6239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7F2009"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  <w:bookmarkStart w:id="0" w:name="_GoBack"/>
            <w:bookmarkEnd w:id="0"/>
          </w:p>
          <w:p w14:paraId="7AD42835" w14:textId="05F7B2B6" w:rsidR="00D610AC" w:rsidRPr="00F43A18" w:rsidRDefault="00D610AC" w:rsidP="00F43A18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5EFAD6F5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 xml:space="preserve">15 </w:t>
            </w:r>
            <w:proofErr w:type="spellStart"/>
            <w:r w:rsidRPr="00E25A66">
              <w:rPr>
                <w:rFonts w:ascii="Verdana" w:hAnsi="Verdana"/>
                <w:sz w:val="18"/>
                <w:szCs w:val="10"/>
              </w:rPr>
              <w:t>mins</w:t>
            </w:r>
            <w:proofErr w:type="spellEnd"/>
            <w:r w:rsidRPr="00E25A66">
              <w:rPr>
                <w:rFonts w:ascii="Verdana" w:hAnsi="Verdana"/>
                <w:sz w:val="18"/>
                <w:szCs w:val="10"/>
              </w:rPr>
              <w:t xml:space="preserve">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 xml:space="preserve">© 2018 </w:t>
    </w:r>
    <w:proofErr w:type="spellStart"/>
    <w:r w:rsidRPr="00A11172">
      <w:rPr>
        <w:rFonts w:ascii="Verdana" w:hAnsi="Verdana"/>
        <w:color w:val="A6A6A6" w:themeColor="background1" w:themeShade="A6"/>
        <w:sz w:val="18"/>
        <w:szCs w:val="18"/>
      </w:rPr>
      <w:t>DarkMatter</w:t>
    </w:r>
    <w:proofErr w:type="spellEnd"/>
    <w:r w:rsidRPr="00A11172">
      <w:rPr>
        <w:rFonts w:ascii="Verdana" w:hAnsi="Verdana"/>
        <w:color w:val="A6A6A6" w:themeColor="background1" w:themeShade="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AEA"/>
    <w:multiLevelType w:val="hybridMultilevel"/>
    <w:tmpl w:val="81C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4D7E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32979"/>
    <w:rsid w:val="002437EF"/>
    <w:rsid w:val="00246C13"/>
    <w:rsid w:val="00246C65"/>
    <w:rsid w:val="00270471"/>
    <w:rsid w:val="002974C8"/>
    <w:rsid w:val="002A001B"/>
    <w:rsid w:val="002A6C5C"/>
    <w:rsid w:val="002C5772"/>
    <w:rsid w:val="002E2602"/>
    <w:rsid w:val="002F0330"/>
    <w:rsid w:val="002F3887"/>
    <w:rsid w:val="002F6517"/>
    <w:rsid w:val="00301A06"/>
    <w:rsid w:val="003161E7"/>
    <w:rsid w:val="003A4EBF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512AE"/>
    <w:rsid w:val="00675C9D"/>
    <w:rsid w:val="006778E3"/>
    <w:rsid w:val="006B4091"/>
    <w:rsid w:val="006B6867"/>
    <w:rsid w:val="006D1202"/>
    <w:rsid w:val="006D37E8"/>
    <w:rsid w:val="006D3FD3"/>
    <w:rsid w:val="006E41F2"/>
    <w:rsid w:val="00710767"/>
    <w:rsid w:val="00712156"/>
    <w:rsid w:val="00717B27"/>
    <w:rsid w:val="0073372F"/>
    <w:rsid w:val="007E363C"/>
    <w:rsid w:val="007F2009"/>
    <w:rsid w:val="00811E11"/>
    <w:rsid w:val="00824A4C"/>
    <w:rsid w:val="008327CF"/>
    <w:rsid w:val="00862F09"/>
    <w:rsid w:val="00871341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E0433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15FE6"/>
    <w:rsid w:val="00D22A04"/>
    <w:rsid w:val="00D25B00"/>
    <w:rsid w:val="00D33619"/>
    <w:rsid w:val="00D340CC"/>
    <w:rsid w:val="00D610AC"/>
    <w:rsid w:val="00D717E8"/>
    <w:rsid w:val="00D92464"/>
    <w:rsid w:val="00DA25BD"/>
    <w:rsid w:val="00DA6894"/>
    <w:rsid w:val="00DC35FF"/>
    <w:rsid w:val="00DE6D84"/>
    <w:rsid w:val="00E108A1"/>
    <w:rsid w:val="00E2303E"/>
    <w:rsid w:val="00E235E0"/>
    <w:rsid w:val="00E2360F"/>
    <w:rsid w:val="00E25A66"/>
    <w:rsid w:val="00E37C3B"/>
    <w:rsid w:val="00E4321D"/>
    <w:rsid w:val="00E541C4"/>
    <w:rsid w:val="00E55C29"/>
    <w:rsid w:val="00E653C0"/>
    <w:rsid w:val="00E8267E"/>
    <w:rsid w:val="00E8332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2119-0AB4-DE4E-B4D5-80266EFA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